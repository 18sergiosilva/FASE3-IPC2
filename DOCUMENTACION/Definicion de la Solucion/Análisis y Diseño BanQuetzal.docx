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04167524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4763E1" w:rsidRDefault="004763E1"/>
        <w:p w:rsidR="004763E1" w:rsidRDefault="004763E1">
          <w:pPr>
            <w:rPr>
              <w:rFonts w:asciiTheme="majorHAnsi" w:eastAsiaTheme="majorEastAsia" w:hAnsiTheme="majorHAnsi" w:cstheme="majorBidi"/>
              <w:noProof/>
              <w:color w:val="000000" w:themeColor="text1"/>
              <w:sz w:val="56"/>
              <w:szCs w:val="56"/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763E1" w:rsidRDefault="0046004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63E1" w:rsidRDefault="0046004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GT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63E1" w:rsidRPr="004763E1" w:rsidRDefault="0046004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G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GT"/>
                                      </w:rPr>
                                      <w:t>sergio alejandro silva roldán</w:t>
                                    </w:r>
                                  </w:p>
                                </w:sdtContent>
                              </w:sdt>
                              <w:p w:rsidR="004763E1" w:rsidRPr="00460041" w:rsidRDefault="00544E7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  <w:lang w:val="es-GT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041" w:rsidRPr="00460041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  <w:lang w:val="es-GT"/>
                                      </w:rPr>
                                      <w:t>201610657</w:t>
                                    </w:r>
                                  </w:sdtContent>
                                </w:sdt>
                              </w:p>
                              <w:p w:rsidR="004763E1" w:rsidRPr="00460041" w:rsidRDefault="00544E7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es-GT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041" w:rsidRPr="0046004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GT"/>
                                      </w:rPr>
                                      <w:t>16 de junio</w:t>
                                    </w:r>
                                    <w:r w:rsidR="0046004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GT"/>
                                      </w:rPr>
                                      <w:t xml:space="preserve"> </w:t>
                                    </w:r>
                                    <w:r w:rsidR="00460041" w:rsidRPr="0046004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GT"/>
                                      </w:rPr>
                                      <w:t>2017</w:t>
                                    </w:r>
                                  </w:sdtContent>
                                </w:sdt>
                                <w:r w:rsidR="004763E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GT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763E1" w:rsidRPr="004763E1" w:rsidRDefault="0046004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GT"/>
                                </w:rPr>
                                <w:t>sergio alejandro silva roldán</w:t>
                              </w:r>
                            </w:p>
                          </w:sdtContent>
                        </w:sdt>
                        <w:p w:rsidR="004763E1" w:rsidRPr="00460041" w:rsidRDefault="004763E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es-GT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4"/>
                                <w:lang w:val="es-GT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0041" w:rsidRPr="00460041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  <w:lang w:val="es-GT"/>
                                </w:rPr>
                                <w:t>201610657</w:t>
                              </w:r>
                            </w:sdtContent>
                          </w:sdt>
                        </w:p>
                        <w:p w:rsidR="004763E1" w:rsidRPr="00460041" w:rsidRDefault="004763E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GT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GT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60041" w:rsidRPr="0046004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GT"/>
                                </w:rPr>
                                <w:t>16 de junio</w:t>
                              </w:r>
                              <w:r w:rsidR="0046004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GT"/>
                                </w:rPr>
                                <w:t xml:space="preserve"> </w:t>
                              </w:r>
                              <w:r w:rsidR="00460041" w:rsidRPr="0046004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GT"/>
                                </w:rPr>
                                <w:t>2017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63E1" w:rsidRPr="004763E1" w:rsidRDefault="00544E7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000000" w:themeColor="text1"/>
                                      <w:sz w:val="56"/>
                                      <w:szCs w:val="56"/>
                                      <w:lang w:val="es-E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763E1" w:rsidRPr="004763E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00000" w:themeColor="text1"/>
                                        <w:sz w:val="56"/>
                                        <w:szCs w:val="56"/>
                                        <w:lang w:val="es-ES"/>
                                      </w:rPr>
                                      <w:t>Análisis y Diseño BanQuetzal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  <w:lang w:val="es-GT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63E1" w:rsidRPr="004763E1" w:rsidRDefault="004763E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  <w:lang w:val="es-GT"/>
                                      </w:rPr>
                                    </w:pPr>
                                    <w:r w:rsidRPr="004763E1"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  <w:lang w:val="es-GT"/>
                                      </w:rPr>
                                      <w:t>Proyecto</w:t>
                                    </w:r>
                                    <w:r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  <w:lang w:val="es-GT"/>
                                      </w:rPr>
                                      <w:t xml:space="preserve"> introducción a la programación y computación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4763E1" w:rsidRPr="004763E1" w:rsidRDefault="004763E1">
                          <w:pPr>
                            <w:pStyle w:val="Sinespaciado"/>
                            <w:jc w:val="right"/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  <w:lang w:val="es-G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763E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00" w:themeColor="text1"/>
                                  <w:sz w:val="56"/>
                                  <w:szCs w:val="56"/>
                                  <w:lang w:val="es-ES"/>
                                </w:rPr>
                                <w:t>Análisis y Diseño BanQuetzal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  <w:lang w:val="es-GT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763E1" w:rsidRPr="004763E1" w:rsidRDefault="004763E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  <w:lang w:val="es-GT"/>
                                </w:rPr>
                              </w:pPr>
                              <w:r w:rsidRPr="004763E1"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  <w:lang w:val="es-GT"/>
                                </w:rPr>
                                <w:t>Proyecto</w:t>
                              </w:r>
                              <w:r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  <w:lang w:val="es-GT"/>
                                </w:rPr>
                                <w:t xml:space="preserve"> introducción a la programación y computación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401F4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9f293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f07f0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/>
            </w:rPr>
            <w:br w:type="page"/>
          </w:r>
        </w:p>
      </w:sdtContent>
    </w:sdt>
    <w:p w:rsidR="003C69EC" w:rsidRPr="001E46C7" w:rsidRDefault="001E46C7" w:rsidP="001E46C7">
      <w:pPr>
        <w:pStyle w:val="Ttulo"/>
        <w:rPr>
          <w:noProof/>
          <w:lang w:val="es-GT"/>
        </w:rPr>
      </w:pPr>
      <w:r>
        <w:rPr>
          <w:noProof/>
          <w:lang w:val="es-ES"/>
        </w:rPr>
        <w:lastRenderedPageBreak/>
        <w:t>An</w:t>
      </w:r>
      <w:r>
        <w:rPr>
          <w:noProof/>
          <w:lang w:val="es-GT"/>
        </w:rPr>
        <w:t xml:space="preserve">álisis y Diseño </w:t>
      </w:r>
      <w:r w:rsidRPr="001E46C7">
        <w:t>BanQuetzal</w:t>
      </w:r>
    </w:p>
    <w:p w:rsidR="003C69EC" w:rsidRPr="000E72EE" w:rsidRDefault="001E46C7" w:rsidP="001E46C7">
      <w:pPr>
        <w:pStyle w:val="Ttulo1"/>
        <w:rPr>
          <w:noProof/>
          <w:lang w:val="es-ES"/>
        </w:rPr>
      </w:pPr>
      <w:r>
        <w:rPr>
          <w:noProof/>
          <w:lang w:val="es-ES"/>
        </w:rPr>
        <w:t xml:space="preserve">Definicion de la solucion </w:t>
      </w:r>
    </w:p>
    <w:p w:rsidR="003C69EC" w:rsidRDefault="001E46C7" w:rsidP="001E46C7">
      <w:pPr>
        <w:pStyle w:val="Ttulo2"/>
        <w:rPr>
          <w:noProof/>
          <w:lang w:val="es-ES"/>
        </w:rPr>
      </w:pPr>
      <w:r>
        <w:rPr>
          <w:noProof/>
          <w:lang w:val="es-ES"/>
        </w:rPr>
        <w:tab/>
        <w:t>OBJETIVOS</w:t>
      </w:r>
    </w:p>
    <w:p w:rsidR="001E46C7" w:rsidRPr="001E46C7" w:rsidRDefault="001E46C7" w:rsidP="001E46C7">
      <w:pPr>
        <w:rPr>
          <w:lang w:val="es-ES"/>
        </w:rPr>
      </w:pPr>
    </w:p>
    <w:p w:rsidR="001E46C7" w:rsidRDefault="001E46C7" w:rsidP="001E46C7">
      <w:pPr>
        <w:pStyle w:val="Subttulo"/>
        <w:ind w:left="576"/>
        <w:rPr>
          <w:lang w:val="es-ES"/>
        </w:rPr>
      </w:pPr>
      <w:r>
        <w:rPr>
          <w:lang w:val="es-ES"/>
        </w:rPr>
        <w:t>GENERALES</w:t>
      </w:r>
    </w:p>
    <w:p w:rsidR="00BA5B85" w:rsidRDefault="00D20B32" w:rsidP="00414C26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Proveer una herramienta de software en línea de fácil uso, intuitiva y segura que permita ejecutar todas las operaciones que se llevan a cabo dentro de una banca tal y como gestión, control y reportería profesional, ayudando a la empresa a tener un mayor alcance y una mayor rentabilidad por medio de la interacción cliente-empresa.</w:t>
      </w:r>
    </w:p>
    <w:p w:rsidR="003A2FA0" w:rsidRDefault="003A2FA0" w:rsidP="003A2FA0">
      <w:pPr>
        <w:pStyle w:val="Prrafodelista"/>
        <w:rPr>
          <w:lang w:val="es-ES"/>
        </w:rPr>
      </w:pPr>
    </w:p>
    <w:p w:rsidR="00BA5B85" w:rsidRDefault="00BA5B85" w:rsidP="00BA5B85">
      <w:pPr>
        <w:pStyle w:val="Subttulo"/>
        <w:ind w:left="360"/>
        <w:rPr>
          <w:lang w:val="es-ES"/>
        </w:rPr>
      </w:pPr>
      <w:r>
        <w:rPr>
          <w:lang w:val="es-ES"/>
        </w:rPr>
        <w:t xml:space="preserve">   ESPECIFICOS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 cuentas monetarias tanto personales como por nómina.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 cuentas de ahorro y cuentas de ahorro a plazo fijo.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a prestamos aperturados y prestamos nuevos.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Controlar plan de puntos preferenciales.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Emitir y Cobrar cheques.</w:t>
      </w:r>
    </w:p>
    <w:p w:rsidR="00BA5B85" w:rsidRP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en línea a los clientes.</w:t>
      </w:r>
    </w:p>
    <w:p w:rsidR="00BA5B85" w:rsidRDefault="00BA5B85" w:rsidP="00BA5B85">
      <w:pPr>
        <w:rPr>
          <w:lang w:val="es-ES"/>
        </w:rPr>
      </w:pPr>
    </w:p>
    <w:p w:rsidR="00257592" w:rsidRPr="00BA5B85" w:rsidRDefault="00A7295B" w:rsidP="00797109">
      <w:pPr>
        <w:pStyle w:val="Ttulo2"/>
        <w:rPr>
          <w:lang w:val="es-ES"/>
        </w:rPr>
      </w:pPr>
      <w:r>
        <w:rPr>
          <w:lang w:val="es-ES"/>
        </w:rPr>
        <w:t>ALCANCES DEL PROYECTO</w:t>
      </w:r>
    </w:p>
    <w:p w:rsidR="001E46C7" w:rsidRDefault="001E46C7" w:rsidP="001E46C7">
      <w:pPr>
        <w:rPr>
          <w:lang w:val="es-ES"/>
        </w:rPr>
      </w:pPr>
    </w:p>
    <w:p w:rsidR="00797109" w:rsidRPr="00797109" w:rsidRDefault="00797109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presenta aplicación brindará una banca en línea para cualquier cuentahabiente de BanQuetzal para cuentas monetarias, de ahorro y de ahorro a plazo fijo.</w:t>
      </w:r>
    </w:p>
    <w:p w:rsidR="0093546E" w:rsidRDefault="00797109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Los préstamos que brindará el sistema serán únicamente para cuentahabientes.</w:t>
      </w:r>
    </w:p>
    <w:p w:rsidR="00797109" w:rsidRP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 w:rsidRPr="0093546E">
        <w:rPr>
          <w:lang w:val="es-ES"/>
        </w:rPr>
        <w:t>Las operaciones entre cuentas se realizarán siempre y cuando la cuenta beneficiaria no se encuentre en estado inhabilitado.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 plan de puntos preferenciales es única y exclusivamente para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asistencia en línea estará enfocada a los clientes, sin embargo, se pueden realizar consultas acerca de nuevos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brindará soporte acerca de su funcionamiento mas no capacitará su uso.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presentará una arquitectura de 3 capas.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no será responsable de errores de manejo.</w:t>
      </w:r>
    </w:p>
    <w:p w:rsidR="0052504C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interfaz de la aplicación será intuitiva y</w:t>
      </w:r>
      <w:r w:rsidR="0052504C">
        <w:rPr>
          <w:lang w:val="es-ES"/>
        </w:rPr>
        <w:t xml:space="preserve"> amigable con el usuario.</w:t>
      </w:r>
    </w:p>
    <w:p w:rsidR="0052504C" w:rsidRDefault="0052504C" w:rsidP="0052504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seguridad se valdrá por medio de la contraseña</w:t>
      </w:r>
      <w:r w:rsidR="0093546E">
        <w:rPr>
          <w:lang w:val="es-ES"/>
        </w:rPr>
        <w:t xml:space="preserve"> </w:t>
      </w:r>
      <w:r>
        <w:rPr>
          <w:lang w:val="es-ES"/>
        </w:rPr>
        <w:t>proveída por el usuario.</w:t>
      </w:r>
    </w:p>
    <w:p w:rsidR="0052504C" w:rsidRDefault="0052504C" w:rsidP="00A7295B">
      <w:pPr>
        <w:pStyle w:val="Prrafodelista"/>
        <w:rPr>
          <w:lang w:val="es-ES"/>
        </w:rPr>
      </w:pPr>
    </w:p>
    <w:p w:rsidR="00A7295B" w:rsidRDefault="00A7295B" w:rsidP="00A7295B">
      <w:pPr>
        <w:pStyle w:val="Ttulo2"/>
        <w:rPr>
          <w:lang w:val="es-ES"/>
        </w:rPr>
      </w:pPr>
      <w:r>
        <w:rPr>
          <w:lang w:val="es-ES"/>
        </w:rPr>
        <w:lastRenderedPageBreak/>
        <w:t>PANORAMA GENERAL</w:t>
      </w:r>
    </w:p>
    <w:p w:rsidR="00A7295B" w:rsidRPr="0052504C" w:rsidRDefault="00A7295B" w:rsidP="00A7295B">
      <w:pPr>
        <w:pStyle w:val="Prrafodelista"/>
        <w:rPr>
          <w:lang w:val="es-ES"/>
        </w:rPr>
      </w:pPr>
    </w:p>
    <w:p w:rsidR="001E46C7" w:rsidRDefault="00C25F7A" w:rsidP="00414C26">
      <w:pPr>
        <w:ind w:left="576"/>
        <w:jc w:val="both"/>
        <w:rPr>
          <w:lang w:val="es-ES"/>
        </w:rPr>
      </w:pPr>
      <w:r>
        <w:rPr>
          <w:lang w:val="es-ES"/>
        </w:rPr>
        <w:t xml:space="preserve">El banco del quetzal requiere de una aplicación la cual les brinde a sus cuentahabientes una banca en línea debido a que quiere expandir el alcance de su servicio en la manera de gestionar y controlar los servicios que la empresa brinda. Una cualidad de alta importancia es la seguridad con la que la aplicación debe de contar debido a que es un sistema monetario y a la vez requiere que la aplicación tenga una interfaz amigable y de fácil uso para evitar complicaciones. La aplicación contará con varios paneles los cuales brindaran soporte a las diferentes características que necesita la empresa. La aplicación permitirá la creación de nuevas </w:t>
      </w:r>
      <w:r w:rsidR="00414C26">
        <w:rPr>
          <w:lang w:val="es-ES"/>
        </w:rPr>
        <w:t>cuentas,</w:t>
      </w:r>
      <w:r>
        <w:rPr>
          <w:lang w:val="es-ES"/>
        </w:rPr>
        <w:t xml:space="preserve"> así como el manejo de las diferentes cuentas con las que pueda contar un cliente no importando el tipo de estas.</w:t>
      </w:r>
      <w:r w:rsidR="00414C26">
        <w:rPr>
          <w:lang w:val="es-ES"/>
        </w:rPr>
        <w:t xml:space="preserve"> Otra de las funcionalidades de la aplicación será el cobro o emisión de diferentes cheques de los clientes.</w:t>
      </w:r>
      <w:r>
        <w:rPr>
          <w:lang w:val="es-ES"/>
        </w:rPr>
        <w:t xml:space="preserve"> También la aplicación brindará una interfaz para el plan de puntos preferenciales en la cual podrá seleccionar diferentes tipos de productos y canjearlos siempre y cuando llegue a la cantidad de puntos requerida. </w:t>
      </w:r>
      <w:r w:rsidR="00414C26">
        <w:rPr>
          <w:lang w:val="es-ES"/>
        </w:rPr>
        <w:t xml:space="preserve"> La aplicación también contará con una interfaz para realizar los pagos de un préstamo solicitado por un cliente, así como también la recepción de nuevas solicitudes de préstamos. Con respecto a la atención al cliente contará con su interfaz de consultas y un feedback para saber dónde se debe de realizar mejoras en las fases de mantenimiento de la aplicación.</w:t>
      </w:r>
    </w:p>
    <w:p w:rsidR="002455C7" w:rsidRDefault="002455C7" w:rsidP="00414C26">
      <w:pPr>
        <w:ind w:left="576"/>
        <w:jc w:val="both"/>
        <w:rPr>
          <w:lang w:val="es-ES"/>
        </w:rPr>
      </w:pPr>
    </w:p>
    <w:p w:rsidR="002455C7" w:rsidRDefault="002455C7" w:rsidP="002455C7">
      <w:pPr>
        <w:pStyle w:val="Ttulo2"/>
        <w:rPr>
          <w:lang w:val="es-ES"/>
        </w:rPr>
      </w:pPr>
      <w:r>
        <w:rPr>
          <w:lang w:val="es-ES"/>
        </w:rPr>
        <w:t>REQUERIMIENTOS INICIALES DEL SISTEMA</w:t>
      </w:r>
    </w:p>
    <w:p w:rsidR="002455C7" w:rsidRDefault="002455C7" w:rsidP="002455C7">
      <w:pPr>
        <w:rPr>
          <w:lang w:val="es-ES"/>
        </w:rPr>
      </w:pPr>
    </w:p>
    <w:p w:rsidR="002455C7" w:rsidRDefault="002455C7" w:rsidP="002455C7">
      <w:pPr>
        <w:pStyle w:val="Subttulo"/>
        <w:ind w:left="576"/>
        <w:rPr>
          <w:lang w:val="es-ES"/>
        </w:rPr>
      </w:pPr>
      <w:r>
        <w:rPr>
          <w:lang w:val="es-ES"/>
        </w:rPr>
        <w:t>FUNCIONES DEL SISTEMA</w:t>
      </w:r>
    </w:p>
    <w:p w:rsidR="00F83DCB" w:rsidRPr="00F83DCB" w:rsidRDefault="00F83DCB" w:rsidP="00F83DCB">
      <w:pPr>
        <w:rPr>
          <w:lang w:val="es-ES"/>
        </w:rPr>
      </w:pPr>
      <w:r>
        <w:rPr>
          <w:lang w:val="es-ES"/>
        </w:rPr>
        <w:tab/>
      </w:r>
    </w:p>
    <w:tbl>
      <w:tblPr>
        <w:tblStyle w:val="Tabladecuadrcula6concolores"/>
        <w:tblW w:w="5000" w:type="pct"/>
        <w:tblLook w:val="04A0" w:firstRow="1" w:lastRow="0" w:firstColumn="1" w:lastColumn="0" w:noHBand="0" w:noVBand="1"/>
      </w:tblPr>
      <w:tblGrid>
        <w:gridCol w:w="1072"/>
        <w:gridCol w:w="4815"/>
        <w:gridCol w:w="3463"/>
      </w:tblGrid>
      <w:tr w:rsidR="00F83DCB" w:rsidRPr="00F83DCB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F83DCB" w:rsidRPr="00F83DCB" w:rsidRDefault="00F83DCB" w:rsidP="00F83DCB">
            <w:pPr>
              <w:spacing w:line="360" w:lineRule="auto"/>
              <w:jc w:val="center"/>
              <w:rPr>
                <w:rFonts w:cs="Arial"/>
                <w:sz w:val="28"/>
                <w:lang w:val="es-GT"/>
              </w:rPr>
            </w:pPr>
            <w:r w:rsidRPr="00F83DCB">
              <w:rPr>
                <w:rFonts w:cs="Arial"/>
                <w:sz w:val="28"/>
                <w:lang w:val="es-GT"/>
              </w:rPr>
              <w:t>No.</w:t>
            </w:r>
          </w:p>
        </w:tc>
        <w:tc>
          <w:tcPr>
            <w:tcW w:w="2575" w:type="pct"/>
          </w:tcPr>
          <w:p w:rsidR="00F83DCB" w:rsidRPr="00F83DCB" w:rsidRDefault="00F83DCB" w:rsidP="00F83DC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lang w:val="es-GT"/>
              </w:rPr>
            </w:pPr>
            <w:r w:rsidRPr="00F83DCB">
              <w:rPr>
                <w:rFonts w:cs="Arial"/>
                <w:sz w:val="28"/>
                <w:lang w:val="es-GT"/>
              </w:rPr>
              <w:t>Nombre de la Función</w:t>
            </w:r>
          </w:p>
        </w:tc>
        <w:tc>
          <w:tcPr>
            <w:tcW w:w="1852" w:type="pct"/>
          </w:tcPr>
          <w:p w:rsidR="00F83DCB" w:rsidRPr="00F83DCB" w:rsidRDefault="00F83DCB" w:rsidP="00F83DC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lang w:val="es-GT"/>
              </w:rPr>
            </w:pPr>
            <w:r w:rsidRPr="00F83DCB">
              <w:rPr>
                <w:rFonts w:cs="Arial"/>
                <w:sz w:val="28"/>
                <w:lang w:val="es-GT"/>
              </w:rPr>
              <w:t>Funcionamiento</w:t>
            </w:r>
          </w:p>
        </w:tc>
      </w:tr>
      <w:tr w:rsidR="00F83DCB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F83DCB" w:rsidRPr="00F83DCB" w:rsidRDefault="00F83DCB" w:rsidP="00F83DCB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1.</w:t>
            </w:r>
          </w:p>
        </w:tc>
        <w:tc>
          <w:tcPr>
            <w:tcW w:w="2575" w:type="pct"/>
          </w:tcPr>
          <w:p w:rsidR="00F83DCB" w:rsidRPr="00F83DCB" w:rsidRDefault="00F83DCB" w:rsidP="00F83D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Registrar usuario</w:t>
            </w:r>
          </w:p>
        </w:tc>
        <w:tc>
          <w:tcPr>
            <w:tcW w:w="1852" w:type="pct"/>
          </w:tcPr>
          <w:p w:rsidR="00F83DCB" w:rsidRPr="00F83DCB" w:rsidRDefault="00F83DCB" w:rsidP="00F83D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Agrega un nuevo usuario a la plataforma.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Ingresar al Sistema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Ingreso al sistema de banca en línea.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3.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Ingresar a la cuenta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Ingreso a una de las diferentes cuentas que posee un cliente.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4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Recordar Contraseña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Recordatorio de contraseña de un usuario en el log in.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5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Cambiar Contraseña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Cambio de contraseña solicitado por el cliente.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lastRenderedPageBreak/>
              <w:t>6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Cambiar Usuario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Cambio de usuario solicitado por el cliente.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7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Crear Cuenta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Creación de una cuenta de cualquier tipo por medio de una solicitud de un cliente.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8.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tabs>
                <w:tab w:val="left" w:pos="1695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Retirar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Retiro de fondos de una cuenta monetaria.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9.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Depositar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Depósito de efectivo en una cuenta de cualquier denominación.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10.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A65B93">
              <w:rPr>
                <w:rFonts w:cs="Arial"/>
                <w:lang w:val="es-GT"/>
              </w:rPr>
              <w:t>Emisión de cheques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Emisión de documentos legales para poder realizar transacciones como pagos o retiros.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11.</w:t>
            </w:r>
          </w:p>
        </w:tc>
        <w:tc>
          <w:tcPr>
            <w:tcW w:w="2575" w:type="pct"/>
          </w:tcPr>
          <w:p w:rsidR="00A65B93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Cambiar Cheque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Intercambio de efectivo por un documento legal realizado por un cajero.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12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Transacción entre cuentas propias.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Transferencia de efectivo de una cuenta a nombre del cliente a otra cuenta a nombre del mismo cliente.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13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Transacción entre cuentas de terceros.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Transferencia de efectivo de una cuenta a nombre del cliente a otra cuenta externa al cliente.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14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Suspender Cuenta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Dar de baja una cuenta.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15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Restablecer Cuenta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Dar de alta una cuenta.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16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Agregar</w:t>
            </w:r>
            <w:r w:rsidRPr="00F83DCB">
              <w:rPr>
                <w:rFonts w:cs="Arial"/>
                <w:lang w:val="es-GT"/>
              </w:rPr>
              <w:t xml:space="preserve"> Empleado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Adición de un empleado a una nómina de empleados de una cuenta empresarial.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17.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Eliminar Empleado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Eliminación de un empleado de una nómina de empleados de una cuenta empresarial.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lastRenderedPageBreak/>
              <w:t>18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Modificar sueldo de empleados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Ajuste del salario de un empleado perteneciente a una lista de nómina.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19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Efectuar pago a los empleados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Acto de pagar el sueldo acordado a un empleado de nómina.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20.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Solicitar Préstamo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Solicitud de efectivo pagadero a cierto tiempo con cierto interés.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21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Visualizar Préstamo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Observar los diferentes prestamos con los que cuenta un cliente.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22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Aceptar Préstamo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Proceso de aprobación de un préstamo para un empleado por parte de una empresa o gerente.</w:t>
            </w:r>
          </w:p>
        </w:tc>
      </w:tr>
      <w:tr w:rsidR="00A65B93" w:rsidRPr="00544E72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23.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Rechazar Préstamo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Rechazo de un préstamo por falta de requisitos.</w:t>
            </w:r>
          </w:p>
        </w:tc>
      </w:tr>
      <w:tr w:rsidR="00A65B93" w:rsidRPr="00544E72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24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Revisar estado de cuenta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Observa los movimientos suscitados en una cuenta de cliente.</w:t>
            </w:r>
          </w:p>
        </w:tc>
      </w:tr>
    </w:tbl>
    <w:p w:rsidR="00F83DCB" w:rsidRDefault="00F83DCB" w:rsidP="00F83DCB">
      <w:pPr>
        <w:rPr>
          <w:lang w:val="es-ES"/>
        </w:rPr>
      </w:pPr>
    </w:p>
    <w:p w:rsidR="0009370B" w:rsidRPr="00F83DCB" w:rsidRDefault="0009370B" w:rsidP="00F83DCB">
      <w:pPr>
        <w:rPr>
          <w:lang w:val="es-ES"/>
        </w:rPr>
      </w:pPr>
    </w:p>
    <w:p w:rsidR="002B6F3E" w:rsidRDefault="008A4C07" w:rsidP="0009370B">
      <w:pPr>
        <w:pStyle w:val="Subttulo"/>
        <w:ind w:firstLine="576"/>
        <w:rPr>
          <w:lang w:val="es-ES"/>
        </w:rPr>
      </w:pPr>
      <w:r>
        <w:rPr>
          <w:lang w:val="es-ES"/>
        </w:rPr>
        <w:t>ATRIBUTOS DEL SISTEMA</w:t>
      </w:r>
    </w:p>
    <w:p w:rsidR="0009370B" w:rsidRDefault="0009370B" w:rsidP="002B6F3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370B" w:rsidTr="00093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9370B" w:rsidRPr="0009370B" w:rsidRDefault="0009370B" w:rsidP="0009370B">
            <w:pPr>
              <w:jc w:val="center"/>
              <w:rPr>
                <w:lang w:val="es-GT"/>
              </w:rPr>
            </w:pPr>
            <w:r w:rsidRPr="0009370B">
              <w:rPr>
                <w:lang w:val="es-GT"/>
              </w:rPr>
              <w:t>No.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9370B">
              <w:rPr>
                <w:lang w:val="es-GT"/>
              </w:rPr>
              <w:t>Atributo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9370B">
              <w:rPr>
                <w:lang w:val="es-GT"/>
              </w:rPr>
              <w:t>Descripción</w:t>
            </w:r>
          </w:p>
        </w:tc>
      </w:tr>
      <w:tr w:rsidR="0009370B" w:rsidRPr="00544E72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9370B" w:rsidRPr="0009370B" w:rsidRDefault="0009370B" w:rsidP="0009370B">
            <w:pPr>
              <w:jc w:val="center"/>
              <w:rPr>
                <w:lang w:val="es-GT"/>
              </w:rPr>
            </w:pPr>
            <w:r w:rsidRPr="0009370B">
              <w:rPr>
                <w:lang w:val="es-GT"/>
              </w:rPr>
              <w:t>1.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lang w:val="es-GT" w:eastAsia="es-GT"/>
              </w:rPr>
            </w:pPr>
            <w:r w:rsidRPr="0009370B">
              <w:rPr>
                <w:rFonts w:eastAsia="Times New Roman" w:cs="Arial"/>
                <w:b/>
                <w:color w:val="000000"/>
                <w:lang w:val="es-GT" w:eastAsia="es-GT"/>
              </w:rPr>
              <w:t>Facilidad de uso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s-GT" w:eastAsia="es-GT"/>
              </w:rPr>
            </w:pPr>
            <w:r w:rsidRPr="0009370B">
              <w:rPr>
                <w:rFonts w:eastAsia="Times New Roman" w:cs="Arial"/>
                <w:color w:val="000000"/>
                <w:lang w:val="es-GT" w:eastAsia="es-GT"/>
              </w:rPr>
              <w:t>El sistema tiene una interfaz basada en ventanas y pestañas, con menús y botones que hace al usuario una interfaz interactiva y amigable</w:t>
            </w:r>
            <w:r>
              <w:rPr>
                <w:rFonts w:eastAsia="Times New Roman" w:cs="Arial"/>
                <w:color w:val="000000"/>
                <w:lang w:val="es-GT" w:eastAsia="es-GT"/>
              </w:rPr>
              <w:t>.</w:t>
            </w:r>
          </w:p>
        </w:tc>
      </w:tr>
      <w:tr w:rsidR="0009370B" w:rsidRPr="00544E72" w:rsidTr="000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9370B" w:rsidRPr="0009370B" w:rsidRDefault="0009370B" w:rsidP="0009370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2.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GT"/>
              </w:rPr>
            </w:pPr>
            <w:r w:rsidRPr="0009370B">
              <w:rPr>
                <w:b/>
                <w:lang w:val="es-GT"/>
              </w:rPr>
              <w:t>Seguridad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La base de datos con la que trabaja la aplicación brinda un cifrado especial el cual hace que todos los datos de la empresa se encuentren encriptados.</w:t>
            </w:r>
          </w:p>
        </w:tc>
      </w:tr>
      <w:tr w:rsidR="0009370B" w:rsidRPr="00544E72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9370B" w:rsidRPr="0009370B" w:rsidRDefault="0009370B" w:rsidP="0009370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3.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GT"/>
              </w:rPr>
            </w:pPr>
            <w:r w:rsidRPr="0009370B">
              <w:rPr>
                <w:b/>
                <w:lang w:val="es-GT"/>
              </w:rPr>
              <w:t>Eficiencia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La aplicación utiliza solamente los recursos necesarios para su funcionalidad, eficientizando los recursos de los ordenadores.</w:t>
            </w:r>
          </w:p>
        </w:tc>
      </w:tr>
    </w:tbl>
    <w:p w:rsidR="009A7A9F" w:rsidRPr="002B6F3E" w:rsidRDefault="009A7A9F" w:rsidP="002B6F3E">
      <w:pPr>
        <w:rPr>
          <w:lang w:val="es-ES"/>
        </w:rPr>
      </w:pPr>
    </w:p>
    <w:p w:rsidR="002455C7" w:rsidRDefault="008A4C07" w:rsidP="008A4C07">
      <w:pPr>
        <w:pStyle w:val="Ttulo2"/>
        <w:rPr>
          <w:lang w:val="es-ES"/>
        </w:rPr>
      </w:pPr>
      <w:r>
        <w:rPr>
          <w:lang w:val="es-ES"/>
        </w:rPr>
        <w:lastRenderedPageBreak/>
        <w:t>CLIENTES DE LA APLICACIÓN</w:t>
      </w:r>
    </w:p>
    <w:p w:rsidR="008A4C07" w:rsidRDefault="008A4C07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2749"/>
        <w:gridCol w:w="3303"/>
        <w:gridCol w:w="3298"/>
      </w:tblGrid>
      <w:tr w:rsidR="0009370B" w:rsidTr="00093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No.</w:t>
            </w:r>
          </w:p>
        </w:tc>
        <w:tc>
          <w:tcPr>
            <w:tcW w:w="3303" w:type="dxa"/>
          </w:tcPr>
          <w:p w:rsidR="0009370B" w:rsidRDefault="0009370B" w:rsidP="002B6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AREA</w:t>
            </w:r>
          </w:p>
        </w:tc>
      </w:tr>
      <w:tr w:rsidR="0009370B" w:rsidRPr="00544E72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Cliente Individual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Cliente no perteneciente a una empresa</w:t>
            </w:r>
          </w:p>
        </w:tc>
      </w:tr>
      <w:tr w:rsidR="0009370B" w:rsidRPr="00544E72" w:rsidTr="000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Cliente Empresarial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Cliente perteneciente a una empresa</w:t>
            </w:r>
          </w:p>
        </w:tc>
      </w:tr>
      <w:tr w:rsidR="0009370B" w:rsidRPr="00544E72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Empleado Empresa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Empleado de una empresa que se encuentra dentro de una nómina.</w:t>
            </w:r>
          </w:p>
        </w:tc>
      </w:tr>
      <w:tr w:rsidR="0009370B" w:rsidRPr="00544E72" w:rsidTr="000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Operador Banco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contratada para trabajar en el banco como el cajero y el servidor al cliente.</w:t>
            </w:r>
          </w:p>
        </w:tc>
      </w:tr>
      <w:tr w:rsidR="0009370B" w:rsidRPr="00544E72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Administrador Banco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contratada para trabajar en el banco como los directivos, el gerente general y el gerente de agencia.</w:t>
            </w:r>
          </w:p>
        </w:tc>
      </w:tr>
      <w:tr w:rsidR="0009370B" w:rsidRPr="00544E72" w:rsidTr="000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Proveedor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 de los productos que se pueden intercambiar los puntos preferenciales de un cliente.</w:t>
            </w:r>
          </w:p>
        </w:tc>
      </w:tr>
    </w:tbl>
    <w:p w:rsidR="002B6F3E" w:rsidRDefault="002B6F3E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Casos de Uso</w:t>
      </w:r>
    </w:p>
    <w:p w:rsidR="008A4C07" w:rsidRDefault="00460041" w:rsidP="008A4C07">
      <w:pPr>
        <w:rPr>
          <w:lang w:val="es-ES"/>
        </w:rPr>
      </w:pPr>
      <w:r>
        <w:rPr>
          <w:lang w:val="es-ES"/>
        </w:rPr>
        <w:t>Observar diagramas adjuntos*</w:t>
      </w:r>
    </w:p>
    <w:p w:rsidR="0009370B" w:rsidRDefault="0009370B" w:rsidP="008A4C07">
      <w:pPr>
        <w:rPr>
          <w:lang w:val="es-ES"/>
        </w:rPr>
      </w:pPr>
    </w:p>
    <w:p w:rsidR="0009370B" w:rsidRPr="00460041" w:rsidRDefault="008A4C07" w:rsidP="00460041">
      <w:pPr>
        <w:pStyle w:val="Ttulo2"/>
        <w:rPr>
          <w:lang w:val="es-ES"/>
        </w:rPr>
      </w:pPr>
      <w:r>
        <w:rPr>
          <w:lang w:val="es-ES"/>
        </w:rPr>
        <w:t>ALTO NIVEL</w:t>
      </w:r>
      <w:r w:rsidR="00460041">
        <w:rPr>
          <w:lang w:val="es-ES"/>
        </w:rPr>
        <w:t xml:space="preserve"> 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diagramas adjuntos*</w:t>
      </w:r>
    </w:p>
    <w:p w:rsidR="00460041" w:rsidRDefault="00460041" w:rsidP="00460041">
      <w:pPr>
        <w:rPr>
          <w:lang w:val="es-ES"/>
        </w:rPr>
      </w:pPr>
    </w:p>
    <w:p w:rsidR="0009370B" w:rsidRDefault="0009370B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2EF" w:rsidTr="00C5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C562EF" w:rsidRPr="00C562EF" w:rsidRDefault="00C562EF" w:rsidP="00C56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CDU-AN1</w:t>
            </w:r>
          </w:p>
        </w:tc>
      </w:tr>
      <w:tr w:rsidR="00C562EF" w:rsidTr="00C5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562EF" w:rsidRPr="004D2F6E" w:rsidRDefault="00C562EF" w:rsidP="00C56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Gestiones Bancarias</w:t>
            </w:r>
          </w:p>
        </w:tc>
      </w:tr>
      <w:tr w:rsidR="00C562EF" w:rsidRPr="00544E72" w:rsidTr="00C5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562EF" w:rsidRPr="004D2F6E" w:rsidRDefault="004D2F6E" w:rsidP="00C56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Empresarial, Servidor al Cliente, Cajero.</w:t>
            </w:r>
          </w:p>
        </w:tc>
      </w:tr>
      <w:tr w:rsidR="00C562EF" w:rsidTr="00C5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562EF" w:rsidRDefault="004D2F6E" w:rsidP="00C56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562EF" w:rsidRPr="00544E72" w:rsidTr="00C5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562EF" w:rsidRDefault="004D2F6E" w:rsidP="00C56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abarca todas las operaciones no transaccionales que se ejecutan dentro del banco.</w:t>
            </w:r>
          </w:p>
        </w:tc>
      </w:tr>
    </w:tbl>
    <w:p w:rsidR="00C562EF" w:rsidRDefault="00C562EF" w:rsidP="00C562EF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CDU-AN2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Transacciones</w:t>
            </w:r>
          </w:p>
        </w:tc>
      </w:tr>
      <w:tr w:rsidR="004D2F6E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Empresarial, Servidor al Cliente, Cajero.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abarca todas las operaciones transaccionales que se ejecutan dentro del banco.</w:t>
            </w:r>
          </w:p>
        </w:tc>
      </w:tr>
    </w:tbl>
    <w:p w:rsidR="004D2F6E" w:rsidRDefault="004D2F6E" w:rsidP="004D2F6E">
      <w:pPr>
        <w:rPr>
          <w:lang w:val="es-ES"/>
        </w:rPr>
      </w:pPr>
    </w:p>
    <w:p w:rsidR="004D2F6E" w:rsidRPr="00C562EF" w:rsidRDefault="004D2F6E" w:rsidP="004D2F6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CDU-AN3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Asistencia al Cliente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</w:t>
            </w:r>
            <w:r>
              <w:rPr>
                <w:lang w:val="es-ES"/>
              </w:rPr>
              <w:t>ndividual, Cliente Empresarial.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brinda soporte a los cuentahabientes del banco en diferentes aspectos gerenciales.</w:t>
            </w:r>
          </w:p>
        </w:tc>
      </w:tr>
    </w:tbl>
    <w:p w:rsidR="004D2F6E" w:rsidRDefault="004D2F6E" w:rsidP="004D2F6E">
      <w:pPr>
        <w:rPr>
          <w:lang w:val="es-ES"/>
        </w:rPr>
      </w:pPr>
    </w:p>
    <w:p w:rsidR="004D2F6E" w:rsidRPr="00C562EF" w:rsidRDefault="004D2F6E" w:rsidP="004D2F6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CDU-AN4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Manejo de Nómina</w:t>
            </w:r>
          </w:p>
        </w:tc>
      </w:tr>
      <w:tr w:rsidR="004D2F6E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de la empresa, vicepresidente de la empresa, contador de la empresa.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acerca del manejo y gestión de las diferentes funcionalidades de las cuentas por nómina.</w:t>
            </w:r>
          </w:p>
        </w:tc>
      </w:tr>
    </w:tbl>
    <w:p w:rsidR="004D2F6E" w:rsidRPr="00C562EF" w:rsidRDefault="004D2F6E" w:rsidP="004D2F6E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CDU-AN5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Mantenimiento Administrativo</w:t>
            </w:r>
          </w:p>
        </w:tc>
      </w:tr>
      <w:tr w:rsidR="004D2F6E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Caso de uso </w:t>
            </w:r>
            <w:r w:rsidR="005C02A7">
              <w:rPr>
                <w:lang w:val="es-ES"/>
              </w:rPr>
              <w:t>acerca del mantenimiento y gestión de la aplicación aplicada por las autoridades administrativas del banco.</w:t>
            </w:r>
          </w:p>
        </w:tc>
      </w:tr>
    </w:tbl>
    <w:p w:rsidR="004D2F6E" w:rsidRPr="00C562EF" w:rsidRDefault="004D2F6E" w:rsidP="004D2F6E">
      <w:pPr>
        <w:rPr>
          <w:lang w:val="es-ES"/>
        </w:rPr>
      </w:pPr>
    </w:p>
    <w:p w:rsidR="004D2F6E" w:rsidRPr="00C562EF" w:rsidRDefault="004D2F6E" w:rsidP="00C562EF">
      <w:pPr>
        <w:rPr>
          <w:lang w:val="es-ES"/>
        </w:rPr>
      </w:pPr>
    </w:p>
    <w:p w:rsidR="008A4C07" w:rsidRDefault="008A4C07" w:rsidP="008A4C07">
      <w:pPr>
        <w:pStyle w:val="Ttulo2"/>
        <w:rPr>
          <w:lang w:val="es-ES"/>
        </w:rPr>
      </w:pPr>
      <w:r>
        <w:rPr>
          <w:lang w:val="es-ES"/>
        </w:rPr>
        <w:lastRenderedPageBreak/>
        <w:t>EXPANDIDOS</w:t>
      </w:r>
    </w:p>
    <w:p w:rsidR="008A4C07" w:rsidRDefault="00460041" w:rsidP="008A4C07">
      <w:pPr>
        <w:rPr>
          <w:lang w:val="es-ES"/>
        </w:rPr>
      </w:pPr>
      <w:r>
        <w:rPr>
          <w:lang w:val="es-ES"/>
        </w:rPr>
        <w:t>Observar diagramas adjuntos*</w:t>
      </w:r>
    </w:p>
    <w:p w:rsidR="00CE00A0" w:rsidRDefault="00CE00A0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2A7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5C02A7" w:rsidRPr="00C562EF" w:rsidRDefault="005C02A7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5C02A7" w:rsidRPr="004D2F6E" w:rsidRDefault="00112A15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Cliente</w:t>
            </w:r>
          </w:p>
        </w:tc>
      </w:tr>
      <w:tr w:rsidR="005C02A7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5C02A7" w:rsidRPr="004D2F6E" w:rsidRDefault="005C02A7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 w:rsidR="00112A15">
              <w:rPr>
                <w:lang w:val="es-ES"/>
              </w:rPr>
              <w:t>presarial, Servidor al Cliente.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5C02A7" w:rsidRDefault="00112A15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C02A7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5C02A7" w:rsidRDefault="00112A15" w:rsidP="005C0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Almacenar información de un nuevo cliente del banco.</w:t>
            </w:r>
          </w:p>
        </w:tc>
      </w:tr>
      <w:tr w:rsidR="005C02A7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5C02A7" w:rsidRDefault="00112A15" w:rsidP="005C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cualquier agencia del banco y presenta sus datos personales para poder registrarlo en el sistema del banco.</w:t>
            </w:r>
          </w:p>
        </w:tc>
      </w:tr>
      <w:tr w:rsidR="005C02A7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5C02A7" w:rsidRDefault="005C02A7" w:rsidP="005C0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CDU-E1, CDU-AN1.</w:t>
            </w:r>
          </w:p>
        </w:tc>
      </w:tr>
      <w:tr w:rsidR="005C02A7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5C02A7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una agencia.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registro.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provee su información personal.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los datos al sistema.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112A15" w:rsidRP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registra al nuevo cliente.</w:t>
            </w:r>
          </w:p>
        </w:tc>
      </w:tr>
      <w:tr w:rsidR="005C02A7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5C02A7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La verificación de datos es errónea.</w:t>
            </w:r>
          </w:p>
          <w:p w:rsid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se registra el nuevo cliente.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7: Se dirige a Asistencia al Cliente.</w:t>
            </w:r>
          </w:p>
        </w:tc>
      </w:tr>
    </w:tbl>
    <w:p w:rsidR="005C02A7" w:rsidRDefault="005C02A7" w:rsidP="005C02A7">
      <w:pPr>
        <w:rPr>
          <w:lang w:val="es-ES"/>
        </w:rPr>
      </w:pPr>
    </w:p>
    <w:p w:rsidR="00CE00A0" w:rsidRDefault="00CE00A0" w:rsidP="005C02A7">
      <w:pPr>
        <w:rPr>
          <w:lang w:val="es-ES"/>
        </w:rPr>
      </w:pPr>
    </w:p>
    <w:p w:rsidR="00CE00A0" w:rsidRDefault="00CE00A0" w:rsidP="005C02A7">
      <w:pPr>
        <w:rPr>
          <w:lang w:val="es-ES"/>
        </w:rPr>
      </w:pPr>
    </w:p>
    <w:p w:rsidR="00CE00A0" w:rsidRPr="00C562EF" w:rsidRDefault="00CE00A0" w:rsidP="005C02A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0A0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CE00A0" w:rsidRPr="00C562EF" w:rsidRDefault="00CE00A0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Apertura de Cuentas </w:t>
            </w:r>
          </w:p>
        </w:tc>
      </w:tr>
      <w:tr w:rsidR="00CE00A0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E00A0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una nueva cuenta de cualquier tipo a un cliente registrado.</w:t>
            </w:r>
          </w:p>
        </w:tc>
      </w:tr>
      <w:tr w:rsidR="00CE00A0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cualquier agencia del banco y presenta sus datos personales, así como el tipo de cuenta que desea aperturar.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CDU-E2, CDU-AN1.</w:t>
            </w:r>
          </w:p>
        </w:tc>
      </w:tr>
      <w:tr w:rsidR="00CE00A0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una agencia.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El cliente solicita crear una nueva cuenta.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el tipo de cuenta que mejor se ajuste a sus necesidades.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los datos al sistema.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 de mantenimiento de la cuenta.</w:t>
            </w:r>
          </w:p>
          <w:p w:rsidR="00CE00A0" w:rsidRPr="00112A15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apertura una nueva cuenta.</w:t>
            </w:r>
          </w:p>
        </w:tc>
      </w:tr>
      <w:tr w:rsidR="00CE00A0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cliente no está registrado.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La verificación de datos es errónea.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se realiza el cobro de mantenimiento si la cuenta es diferente a una monetaria individual.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0A0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CE00A0" w:rsidRPr="00C562EF" w:rsidRDefault="00CE00A0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Suspender Cuenta </w:t>
            </w:r>
          </w:p>
        </w:tc>
      </w:tr>
      <w:tr w:rsidR="00CE00A0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E00A0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baja una cuenta asociada a un cliente registrado.</w:t>
            </w:r>
          </w:p>
        </w:tc>
      </w:tr>
      <w:tr w:rsidR="00CE00A0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no desea tener más una cuenta de cualquier tipo por lo cual se dirige a dar de baja dicha cuenta.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CDU-E3, CDU-AN1.</w:t>
            </w:r>
          </w:p>
        </w:tc>
      </w:tr>
      <w:tr w:rsidR="00CE00A0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suspende</w:t>
            </w:r>
            <w:r w:rsidR="0066545C">
              <w:rPr>
                <w:lang w:val="es-ES"/>
              </w:rPr>
              <w:t>r</w:t>
            </w:r>
            <w:r>
              <w:rPr>
                <w:lang w:val="es-ES"/>
              </w:rPr>
              <w:t xml:space="preserve"> una cuenta.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que desea dar de baja.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 verifican los datos del cliente.</w:t>
            </w:r>
          </w:p>
          <w:p w:rsidR="00CE00A0" w:rsidRDefault="0066545C" w:rsidP="0066545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>
              <w:rPr>
                <w:lang w:val="es-ES"/>
              </w:rPr>
              <w:t>suspende la cuenta asociada a dicho cliente.</w:t>
            </w:r>
          </w:p>
          <w:p w:rsidR="0066545C" w:rsidRPr="0066545C" w:rsidRDefault="0066545C" w:rsidP="0066545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00A0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66545C">
              <w:rPr>
                <w:lang w:val="es-ES"/>
              </w:rPr>
              <w:t xml:space="preserve"> 1</w:t>
            </w:r>
            <w:r>
              <w:rPr>
                <w:lang w:val="es-ES"/>
              </w:rPr>
              <w:t>: El cliente no está registrado.</w:t>
            </w:r>
          </w:p>
          <w:p w:rsidR="0066545C" w:rsidRPr="0066545C" w:rsidRDefault="0066545C" w:rsidP="0066545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CE00A0" w:rsidRPr="0066545C" w:rsidRDefault="00CE00A0" w:rsidP="0066545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66545C">
              <w:rPr>
                <w:lang w:val="es-ES"/>
              </w:rPr>
              <w:t xml:space="preserve"> 3</w:t>
            </w:r>
            <w:r>
              <w:rPr>
                <w:lang w:val="es-ES"/>
              </w:rPr>
              <w:t>: La verificación de datos es errónea.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09370B" w:rsidRDefault="0009370B" w:rsidP="008A4C07">
      <w:pPr>
        <w:rPr>
          <w:lang w:val="es-ES"/>
        </w:rPr>
      </w:pPr>
    </w:p>
    <w:p w:rsidR="0009370B" w:rsidRDefault="0009370B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CDU-E4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Suspender Chequera</w:t>
            </w:r>
          </w:p>
        </w:tc>
      </w:tr>
      <w:tr w:rsidR="0066545C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baja una chequera asociada a una cuenta.</w:t>
            </w:r>
          </w:p>
        </w:tc>
      </w:tr>
      <w:tr w:rsidR="0066545C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no desea tener más una chequera o se dio la perdida de la misma y desea darla de baja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CDU-E4, CDU-AN1.</w:t>
            </w:r>
          </w:p>
        </w:tc>
      </w:tr>
      <w:tr w:rsidR="0066545C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suspender una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asociada a la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</w:t>
            </w:r>
            <w:r>
              <w:rPr>
                <w:lang w:val="es-ES"/>
              </w:rPr>
              <w:t xml:space="preserve"> verifica la asociación de la chequera con la cuenta</w:t>
            </w:r>
            <w:r w:rsidRPr="0066545C"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>
              <w:rPr>
                <w:lang w:val="es-ES"/>
              </w:rPr>
              <w:t>suspende la chequera asociada a dicho cuenta.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es monetaria.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tiene chequeras asociadas.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66545C" w:rsidRDefault="0066545C" w:rsidP="0066545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CDU-E5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Reactivar Chequera</w:t>
            </w:r>
          </w:p>
        </w:tc>
      </w:tr>
      <w:tr w:rsidR="0066545C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alta una chequera asociada a una cuenta.</w:t>
            </w:r>
          </w:p>
        </w:tc>
      </w:tr>
      <w:tr w:rsidR="0066545C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activar una chequera que fue suspendida anteriormente.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CDU-E5, CDU-AN1.</w:t>
            </w:r>
          </w:p>
        </w:tc>
      </w:tr>
      <w:tr w:rsidR="0066545C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activar una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asociada a la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</w:t>
            </w:r>
            <w:r>
              <w:rPr>
                <w:lang w:val="es-ES"/>
              </w:rPr>
              <w:t xml:space="preserve"> verifica la asociación de la chequera con la cuenta</w:t>
            </w:r>
            <w:r w:rsidRPr="0066545C"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activa la chequera asociada a dicho cuenta.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es monetaria.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tiene chequeras congeladas.</w:t>
            </w:r>
          </w:p>
        </w:tc>
      </w:tr>
    </w:tbl>
    <w:p w:rsidR="0066545C" w:rsidRDefault="0066545C" w:rsidP="0066545C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CDU-E6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Reactivar Cuenta </w:t>
            </w:r>
          </w:p>
        </w:tc>
      </w:tr>
      <w:tr w:rsidR="0066545C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alta una cuenta asociada a un cliente registrado.</w:t>
            </w:r>
          </w:p>
        </w:tc>
      </w:tr>
      <w:tr w:rsidR="0066545C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</w:t>
            </w:r>
            <w:r w:rsidR="00A10E2C">
              <w:rPr>
                <w:lang w:val="es-ES"/>
              </w:rPr>
              <w:t xml:space="preserve"> desea activar una cuenta que fue previamente congelada.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A10E2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CDU-E6</w:t>
            </w:r>
            <w:r w:rsidR="0066545C">
              <w:rPr>
                <w:lang w:val="es-ES"/>
              </w:rPr>
              <w:t>, CDU-AN1.</w:t>
            </w:r>
          </w:p>
        </w:tc>
      </w:tr>
      <w:tr w:rsidR="0066545C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</w:t>
            </w:r>
            <w:r w:rsidR="00A10E2C">
              <w:rPr>
                <w:lang w:val="es-ES"/>
              </w:rPr>
              <w:t>iente solicita activar</w:t>
            </w:r>
            <w:r>
              <w:rPr>
                <w:lang w:val="es-ES"/>
              </w:rPr>
              <w:t xml:space="preserve"> una cuenta.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elige la cuenta que desea </w:t>
            </w:r>
            <w:r w:rsidR="00A10E2C">
              <w:rPr>
                <w:lang w:val="es-ES"/>
              </w:rPr>
              <w:t>activar</w:t>
            </w:r>
            <w:r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 verifican los datos del cliente.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 w:rsidR="00A10E2C">
              <w:rPr>
                <w:lang w:val="es-ES"/>
              </w:rPr>
              <w:t>activa</w:t>
            </w:r>
            <w:r>
              <w:rPr>
                <w:lang w:val="es-ES"/>
              </w:rPr>
              <w:t xml:space="preserve"> la cuenta asociada a dicho cliente.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verificación de datos es errónea.</w:t>
            </w:r>
          </w:p>
          <w:p w:rsidR="00A10E2C" w:rsidRPr="0066545C" w:rsidRDefault="00A10E2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ha estado bloqueada.</w:t>
            </w:r>
          </w:p>
        </w:tc>
      </w:tr>
    </w:tbl>
    <w:p w:rsidR="0066545C" w:rsidRDefault="0066545C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1C0941" w:rsidRDefault="001C0941" w:rsidP="008A4C07">
      <w:pPr>
        <w:rPr>
          <w:lang w:val="es-ES"/>
        </w:rPr>
      </w:pPr>
    </w:p>
    <w:p w:rsidR="001C0941" w:rsidRDefault="001C0941" w:rsidP="001C0941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941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1C0941" w:rsidRPr="00C562EF" w:rsidRDefault="001C0941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CDU-E7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1C0941" w:rsidRPr="004D2F6E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Realizar Deposito </w:t>
            </w:r>
          </w:p>
        </w:tc>
      </w:tr>
      <w:tr w:rsidR="001C0941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1C0941" w:rsidRPr="004D2F6E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0941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depósito a una cuenta existente asociada a un cliente.</w:t>
            </w:r>
          </w:p>
        </w:tc>
      </w:tr>
      <w:tr w:rsidR="001C0941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depositar efectivo en una cuenta del tipo a su elección.</w:t>
            </w:r>
          </w:p>
        </w:tc>
      </w:tr>
      <w:tr w:rsidR="001C0941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Referencias Cruzadas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CDU-E7, CDU-AN2.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depósito.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depósito.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el monto que desea depositar</w:t>
            </w:r>
            <w:r w:rsidRPr="0066545C">
              <w:rPr>
                <w:lang w:val="es-ES"/>
              </w:rPr>
              <w:t>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 cuenta y el efectivo.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depósito.</w:t>
            </w:r>
          </w:p>
          <w:p w:rsidR="001C0941" w:rsidRPr="0066545C" w:rsidRDefault="001C0941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0941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1C0941" w:rsidRPr="0066545C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El cliente no cuenta con el efectivo necesario para realizar el deposito deseado.</w:t>
            </w:r>
          </w:p>
          <w:p w:rsidR="001C0941" w:rsidRPr="0066545C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D103B8">
              <w:rPr>
                <w:lang w:val="es-ES"/>
              </w:rPr>
              <w:t xml:space="preserve"> 4</w:t>
            </w:r>
            <w:r>
              <w:rPr>
                <w:lang w:val="es-ES"/>
              </w:rPr>
              <w:t>:</w:t>
            </w:r>
            <w:r w:rsidR="00D103B8">
              <w:rPr>
                <w:lang w:val="es-ES"/>
              </w:rPr>
              <w:t xml:space="preserve"> El deposito se realiza a otra cuenta</w:t>
            </w:r>
            <w:r>
              <w:rPr>
                <w:lang w:val="es-ES"/>
              </w:rPr>
              <w:t>.</w:t>
            </w:r>
          </w:p>
        </w:tc>
      </w:tr>
    </w:tbl>
    <w:p w:rsidR="001C0941" w:rsidRDefault="001C0941" w:rsidP="001C0941">
      <w:pPr>
        <w:rPr>
          <w:lang w:val="es-ES"/>
        </w:rPr>
      </w:pPr>
    </w:p>
    <w:p w:rsidR="001C0941" w:rsidRDefault="001C0941" w:rsidP="001C0941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3B8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103B8" w:rsidRPr="00C562EF" w:rsidRDefault="00D103B8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CDU-E8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103B8" w:rsidRPr="004D2F6E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Transferencias Cuentas Terceros.</w:t>
            </w:r>
          </w:p>
        </w:tc>
      </w:tr>
      <w:tr w:rsidR="00D103B8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103B8" w:rsidRPr="004D2F6E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103B8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una transferencia de una cuenta propia a una cuenta externa al cliente.</w:t>
            </w:r>
          </w:p>
        </w:tc>
      </w:tr>
      <w:tr w:rsidR="00D103B8" w:rsidRPr="00544E72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una transacción monetaria de una cuenta que se encuentra a su nombre hacia una cuenta de la cual él no tiene asociación alguna.</w:t>
            </w:r>
          </w:p>
        </w:tc>
      </w:tr>
      <w:tr w:rsidR="00D103B8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CDU-E8, CDU-AN2.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103B8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una nueva transacción</w:t>
            </w:r>
            <w:r w:rsidR="00D103B8">
              <w:rPr>
                <w:lang w:val="es-ES"/>
              </w:rPr>
              <w:t>.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</w:t>
            </w:r>
            <w:r w:rsidR="008F4163">
              <w:rPr>
                <w:lang w:val="es-ES"/>
              </w:rPr>
              <w:t xml:space="preserve"> cual desea realizar la transacción</w:t>
            </w:r>
            <w:r>
              <w:rPr>
                <w:lang w:val="es-ES"/>
              </w:rPr>
              <w:t>.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</w:t>
            </w:r>
            <w:r w:rsidR="008F4163">
              <w:rPr>
                <w:lang w:val="es-ES"/>
              </w:rPr>
              <w:t>ecifica la cuenta a la cual se le realizará la transacción</w:t>
            </w:r>
            <w:r w:rsidRPr="0066545C">
              <w:rPr>
                <w:lang w:val="es-ES"/>
              </w:rPr>
              <w:t>.</w:t>
            </w:r>
          </w:p>
          <w:p w:rsidR="008F4163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especifica la cantidad de la transacción 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</w:t>
            </w:r>
            <w:r w:rsidR="008F4163">
              <w:rPr>
                <w:lang w:val="es-ES"/>
              </w:rPr>
              <w:t xml:space="preserve"> de las cuentas</w:t>
            </w:r>
            <w:r>
              <w:rPr>
                <w:lang w:val="es-ES"/>
              </w:rPr>
              <w:t>.</w:t>
            </w:r>
          </w:p>
          <w:p w:rsidR="00D103B8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la transacción</w:t>
            </w:r>
            <w:r w:rsidR="00D103B8">
              <w:rPr>
                <w:lang w:val="es-ES"/>
              </w:rPr>
              <w:t>.</w:t>
            </w:r>
          </w:p>
          <w:p w:rsidR="00D103B8" w:rsidRPr="0066545C" w:rsidRDefault="00D103B8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103B8" w:rsidRPr="00544E72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103B8" w:rsidRDefault="00D103B8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</w:t>
            </w:r>
            <w:r w:rsidR="008F4163">
              <w:rPr>
                <w:lang w:val="es-ES"/>
              </w:rPr>
              <w:t xml:space="preserve"> asociada al cliente</w:t>
            </w:r>
            <w:r>
              <w:rPr>
                <w:lang w:val="es-ES"/>
              </w:rPr>
              <w:t xml:space="preserve"> no existe.</w:t>
            </w:r>
          </w:p>
          <w:p w:rsidR="008F4163" w:rsidRPr="0066545C" w:rsidRDefault="008F4163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benefactora de un tercero no existe.</w:t>
            </w:r>
          </w:p>
          <w:p w:rsidR="00D103B8" w:rsidRDefault="008F4163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4: La cuenta del cliente no cuenta con fondos suficientes para la transacción</w:t>
            </w:r>
            <w:r w:rsidR="00D103B8">
              <w:rPr>
                <w:lang w:val="es-ES"/>
              </w:rPr>
              <w:t>.</w:t>
            </w:r>
          </w:p>
          <w:p w:rsidR="00D103B8" w:rsidRPr="0066545C" w:rsidRDefault="00D103B8" w:rsidP="008F416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C0941" w:rsidRDefault="001C0941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163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F4163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CDU-E9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Transferencias Cuentas Propias.</w:t>
            </w:r>
          </w:p>
        </w:tc>
      </w:tr>
      <w:tr w:rsidR="008F4163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F4163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una transferencia de una cuenta propia a otra cuenta propia del cliente.</w:t>
            </w:r>
          </w:p>
        </w:tc>
      </w:tr>
      <w:tr w:rsidR="008F4163" w:rsidRPr="00544E7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una transacción monetaria de una cuenta que se encuentra a su nombre hacia una otra cuenta la cual también está a su nombre.</w:t>
            </w:r>
          </w:p>
        </w:tc>
      </w:tr>
      <w:tr w:rsidR="008F4163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F4163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CDU-E9</w:t>
            </w:r>
            <w:r w:rsidR="008F4163">
              <w:rPr>
                <w:lang w:val="es-ES"/>
              </w:rPr>
              <w:t>, CDU-AN2.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una nueva transacción.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la transacción.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la cuenta a la cual se le realizará la transacción</w:t>
            </w:r>
            <w:r w:rsidRPr="0066545C">
              <w:rPr>
                <w:lang w:val="es-ES"/>
              </w:rPr>
              <w:t>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especifica la cantidad de la transacción 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las cuentas.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la transacción.</w:t>
            </w:r>
          </w:p>
          <w:p w:rsidR="008F4163" w:rsidRPr="0066545C" w:rsidRDefault="008F4163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F4163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principal asociada al cliente no existe.</w:t>
            </w:r>
          </w:p>
          <w:p w:rsidR="008F4163" w:rsidRPr="0066545C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benefactora del cliente no existe.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La cuenta principal del cliente no cuenta con fondos suficientes para la transacción.</w:t>
            </w:r>
          </w:p>
          <w:p w:rsidR="008F4163" w:rsidRPr="0066545C" w:rsidRDefault="008F4163" w:rsidP="001D56B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F4163" w:rsidRDefault="008F4163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163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F4163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CDU-E10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8F4163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F4163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pago de un bien o servicio.</w:t>
            </w:r>
          </w:p>
        </w:tc>
      </w:tr>
      <w:tr w:rsidR="008F4163" w:rsidRPr="00544E7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Descripción: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 pago de un bien adquirido o un servicio prestado.</w:t>
            </w:r>
          </w:p>
        </w:tc>
      </w:tr>
      <w:tr w:rsidR="008F4163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F4163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CDU-E10</w:t>
            </w:r>
            <w:r w:rsidR="008F4163">
              <w:rPr>
                <w:lang w:val="es-ES"/>
              </w:rPr>
              <w:t>, CDU-AN2.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realizar un nuevo pago.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pago.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</w:t>
            </w:r>
            <w:r w:rsidR="00EE56AC">
              <w:rPr>
                <w:lang w:val="es-ES"/>
              </w:rPr>
              <w:t>a el monto del pago a realizar.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</w:t>
            </w:r>
            <w:r w:rsidR="00EE56AC">
              <w:rPr>
                <w:lang w:val="es-ES"/>
              </w:rPr>
              <w:t xml:space="preserve"> de la cuenta</w:t>
            </w:r>
            <w:r>
              <w:rPr>
                <w:lang w:val="es-ES"/>
              </w:rPr>
              <w:t>.</w:t>
            </w:r>
          </w:p>
          <w:p w:rsidR="008F4163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pago</w:t>
            </w:r>
            <w:r w:rsidR="008F4163">
              <w:rPr>
                <w:lang w:val="es-ES"/>
              </w:rPr>
              <w:t>.</w:t>
            </w:r>
          </w:p>
          <w:p w:rsidR="008F4163" w:rsidRPr="0066545C" w:rsidRDefault="008F4163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F4163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La </w:t>
            </w:r>
            <w:r w:rsidR="00EE56AC">
              <w:rPr>
                <w:lang w:val="es-ES"/>
              </w:rPr>
              <w:t>cuenta a realizar el pago no existe.</w:t>
            </w:r>
          </w:p>
          <w:p w:rsidR="008F4163" w:rsidRPr="00EE56AC" w:rsidRDefault="008F4163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3: </w:t>
            </w:r>
            <w:r w:rsidR="00EE56AC">
              <w:rPr>
                <w:lang w:val="es-ES"/>
              </w:rPr>
              <w:t>El cliente no cuenta con el efectivo para realizar el pago correspondiente.</w:t>
            </w:r>
          </w:p>
        </w:tc>
      </w:tr>
    </w:tbl>
    <w:p w:rsidR="008F4163" w:rsidRDefault="008F4163" w:rsidP="008A4C07">
      <w:pPr>
        <w:rPr>
          <w:lang w:val="es-ES"/>
        </w:rPr>
      </w:pPr>
    </w:p>
    <w:p w:rsidR="00EE56AC" w:rsidRDefault="00EE56AC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CDU-E11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Retiro</w:t>
            </w:r>
          </w:p>
        </w:tc>
      </w:tr>
      <w:tr w:rsidR="00EE56AC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retiro de una cuenta asociada.</w:t>
            </w:r>
          </w:p>
        </w:tc>
      </w:tr>
      <w:tr w:rsidR="00EE56AC" w:rsidRPr="00544E7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desea realizar un retiro de efectivo de una cuenta que está asociada a su persona </w:t>
            </w:r>
          </w:p>
        </w:tc>
      </w:tr>
      <w:tr w:rsidR="00EE56AC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CDU-E11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realizar un nuevo retiro.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retiro.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el monto del retiro a realizar.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 cuenta.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retiro.</w:t>
            </w:r>
          </w:p>
          <w:p w:rsidR="00EE56AC" w:rsidRPr="0066545C" w:rsidRDefault="00EE56AC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realizar el retiro no existe.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cuenta con fondos necesarios para realizar el retiro.</w:t>
            </w:r>
          </w:p>
          <w:p w:rsidR="00EE56AC" w:rsidRP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cuenta a retirar no está a nombre del cliente.</w:t>
            </w:r>
          </w:p>
        </w:tc>
      </w:tr>
    </w:tbl>
    <w:p w:rsidR="00EE56AC" w:rsidRDefault="00EE56AC" w:rsidP="008A4C07">
      <w:pPr>
        <w:rPr>
          <w:lang w:val="es-ES"/>
        </w:rPr>
      </w:pPr>
    </w:p>
    <w:p w:rsidR="00EE56AC" w:rsidRDefault="00EE56AC" w:rsidP="008A4C07">
      <w:pPr>
        <w:rPr>
          <w:lang w:val="es-ES"/>
        </w:rPr>
      </w:pPr>
    </w:p>
    <w:p w:rsidR="00EE56AC" w:rsidRDefault="00EE56AC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EE56AC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CDU-E12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Cheque</w:t>
            </w:r>
          </w:p>
        </w:tc>
      </w:tr>
      <w:tr w:rsidR="00EE56AC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un cheque por efectivo de una cuenta.</w:t>
            </w:r>
          </w:p>
        </w:tc>
      </w:tr>
      <w:tr w:rsidR="00EE56AC" w:rsidRPr="00544E7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obtener dinero en efectivo proveniente de una cuenta.</w:t>
            </w:r>
          </w:p>
        </w:tc>
      </w:tr>
      <w:tr w:rsidR="00EE56AC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CDU-E12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el cambio de un cheque.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verifica los datos del cheque.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monto del cheque al sistema, así como el número de cuenta.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débito en la cuenta asociada al cheque.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efectivo.</w:t>
            </w:r>
          </w:p>
          <w:p w:rsidR="00EE56AC" w:rsidRPr="0066545C" w:rsidRDefault="00EE56AC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RPr="00544E7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cuenta con valores nulos o inválidos.</w:t>
            </w:r>
          </w:p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asociada al cheque no cuenta con los fondos necesarios para intercambiar el cheque.</w:t>
            </w:r>
          </w:p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no es válido.</w:t>
            </w:r>
          </w:p>
          <w:p w:rsidR="00EE56AC" w:rsidRP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proviene de una chequera congelada.</w:t>
            </w:r>
          </w:p>
        </w:tc>
      </w:tr>
    </w:tbl>
    <w:p w:rsidR="00EE56AC" w:rsidRDefault="00EE56AC" w:rsidP="00EE56AC">
      <w:pPr>
        <w:rPr>
          <w:lang w:val="es-ES"/>
        </w:rPr>
      </w:pPr>
    </w:p>
    <w:p w:rsidR="00B443D7" w:rsidRDefault="00B443D7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CDU-E13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A71866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Manejo de Cuenta</w:t>
            </w: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D702A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por el uso de una cuenta monetaria individual</w:t>
            </w:r>
            <w:r w:rsidR="00EE56AC">
              <w:rPr>
                <w:lang w:val="es-ES"/>
              </w:rPr>
              <w:t>.</w:t>
            </w:r>
          </w:p>
        </w:tc>
      </w:tr>
      <w:tr w:rsidR="00EE56AC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D702A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un debito mensual a las cuentas monetarias activas debido a los servicios prestados por el banco durante el mes.</w:t>
            </w:r>
          </w:p>
        </w:tc>
      </w:tr>
      <w:tr w:rsidR="00EE56AC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CDU-E13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revisa la cuenta a la cual le va a realizar el débito</w:t>
            </w:r>
            <w:r w:rsidR="00EE56AC">
              <w:rPr>
                <w:lang w:val="es-ES"/>
              </w:rPr>
              <w:t>.</w:t>
            </w:r>
          </w:p>
          <w:p w:rsidR="00EE56AC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número de cuenta al sistema.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cajero </w:t>
            </w:r>
            <w:r w:rsidR="00B443D7">
              <w:rPr>
                <w:lang w:val="es-ES"/>
              </w:rPr>
              <w:t>realiza el débito a dicha cuenta sobre el monto de mantenimiento.</w:t>
            </w:r>
          </w:p>
          <w:p w:rsidR="00EE56AC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</w:t>
            </w:r>
            <w:r w:rsidR="00EE56AC">
              <w:rPr>
                <w:lang w:val="es-ES"/>
              </w:rPr>
              <w:t>.</w:t>
            </w:r>
          </w:p>
          <w:p w:rsidR="00EE56AC" w:rsidRPr="0066545C" w:rsidRDefault="00EE56AC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</w:t>
            </w:r>
            <w:r w:rsidR="00B443D7">
              <w:rPr>
                <w:lang w:val="es-ES"/>
              </w:rPr>
              <w:t>La cuenta a la cual se le realizara el débito se encuentra congelada.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43D7">
              <w:rPr>
                <w:lang w:val="es-ES"/>
              </w:rPr>
              <w:t>ínea 2</w:t>
            </w:r>
            <w:r>
              <w:rPr>
                <w:lang w:val="es-ES"/>
              </w:rPr>
              <w:t xml:space="preserve">: </w:t>
            </w:r>
            <w:r w:rsidR="00B443D7">
              <w:rPr>
                <w:lang w:val="es-ES"/>
              </w:rPr>
              <w:t>La cuenta a la cual se le realizara el débito no existe.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B443D7">
              <w:rPr>
                <w:lang w:val="es-ES"/>
              </w:rPr>
              <w:t xml:space="preserve"> 3</w:t>
            </w:r>
            <w:r>
              <w:rPr>
                <w:lang w:val="es-ES"/>
              </w:rPr>
              <w:t xml:space="preserve">: </w:t>
            </w:r>
            <w:r w:rsidR="00B443D7">
              <w:rPr>
                <w:lang w:val="es-ES"/>
              </w:rPr>
              <w:t>El cajero ingresa mal el número de cuenta</w:t>
            </w:r>
            <w:r>
              <w:rPr>
                <w:lang w:val="es-ES"/>
              </w:rPr>
              <w:t>.</w:t>
            </w:r>
          </w:p>
          <w:p w:rsidR="00EE56AC" w:rsidRPr="00EE56AC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cuenta con fondos suficientes para realizar el débito</w:t>
            </w:r>
            <w:r w:rsidR="00EE56AC">
              <w:rPr>
                <w:lang w:val="es-ES"/>
              </w:rPr>
              <w:t>.</w:t>
            </w:r>
          </w:p>
        </w:tc>
      </w:tr>
    </w:tbl>
    <w:p w:rsidR="00EE56AC" w:rsidRDefault="00EE56AC" w:rsidP="008A4C07">
      <w:pPr>
        <w:rPr>
          <w:lang w:val="es-ES"/>
        </w:rPr>
      </w:pPr>
    </w:p>
    <w:p w:rsidR="00B443D7" w:rsidRDefault="00B443D7" w:rsidP="008A4C0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3D7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443D7" w:rsidRPr="00C562EF" w:rsidRDefault="00B443D7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CDU-E14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Rechazo Cheque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por no contar con suficientes fondos para cambiar un cheque.</w:t>
            </w:r>
          </w:p>
        </w:tc>
      </w:tr>
      <w:tr w:rsidR="00B443D7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un cobro a una cuenta asociada a un cheque después de que este se vio rechazado a ser cambiado por falta de fondos.</w:t>
            </w:r>
          </w:p>
        </w:tc>
      </w:tr>
      <w:tr w:rsidR="00B443D7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CDU-E14, CDU-AN2.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revisa la cuenta a la cual le va a realizar el débito.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número de cuenta al sistema.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el débito a dicha cuenta sobre el monto de rechazo de cheques.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cobro.</w:t>
            </w:r>
          </w:p>
          <w:p w:rsidR="00B443D7" w:rsidRPr="0066545C" w:rsidRDefault="00B443D7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B443D7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la cual se le realizara el débito se encuentra congelada.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la cual se le realizara el débito no existe.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cajero ingresa mal el número de cuenta.</w:t>
            </w:r>
          </w:p>
          <w:p w:rsidR="00B443D7" w:rsidRPr="00B443D7" w:rsidRDefault="00B443D7" w:rsidP="00B443D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cobro se almacena en reserva para cuando la cuenta tenga fondos.</w:t>
            </w:r>
          </w:p>
        </w:tc>
      </w:tr>
    </w:tbl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p w:rsidR="0009370B" w:rsidRDefault="0009370B" w:rsidP="00B443D7">
      <w:pPr>
        <w:rPr>
          <w:lang w:val="es-ES"/>
        </w:rPr>
      </w:pPr>
    </w:p>
    <w:p w:rsidR="0009370B" w:rsidRDefault="0009370B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3D7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B443D7" w:rsidRPr="00C562EF" w:rsidRDefault="00B443D7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CDU-E15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Cuenta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Aprobación de una cuenta para reali</w:t>
            </w:r>
            <w:r w:rsidR="003D6878">
              <w:rPr>
                <w:lang w:val="es-ES"/>
              </w:rPr>
              <w:t>zar una transferencia de cualquier tipo</w:t>
            </w:r>
            <w:r>
              <w:rPr>
                <w:lang w:val="es-ES"/>
              </w:rPr>
              <w:t>.</w:t>
            </w:r>
          </w:p>
        </w:tc>
      </w:tr>
      <w:tr w:rsidR="00B443D7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443D7" w:rsidRDefault="003D6878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realiza la comprobación correspondiente respecto a dicha cuenta para verificar si esta es elegible para realizar transacciones.</w:t>
            </w:r>
          </w:p>
        </w:tc>
      </w:tr>
      <w:tr w:rsidR="00B443D7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CDU-E15, CDU-AN1.</w:t>
            </w:r>
          </w:p>
        </w:tc>
      </w:tr>
      <w:tr w:rsidR="00B443D7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443D7" w:rsidRDefault="003D6878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el número de cuenta al sistema.</w:t>
            </w:r>
          </w:p>
          <w:p w:rsidR="00B443D7" w:rsidRDefault="003D6878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verifica el estado de la cuenta</w:t>
            </w:r>
            <w:r w:rsidR="00B443D7">
              <w:rPr>
                <w:lang w:val="es-ES"/>
              </w:rPr>
              <w:t>.</w:t>
            </w:r>
          </w:p>
          <w:p w:rsidR="00B443D7" w:rsidRPr="003D6878" w:rsidRDefault="003D6878" w:rsidP="003D687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aprueba la cuenta para poder ser utilizada en diferentes transacciones</w:t>
            </w:r>
            <w:r w:rsidR="00B443D7">
              <w:rPr>
                <w:lang w:val="es-ES"/>
              </w:rPr>
              <w:t>.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3D6878" w:rsidRDefault="003D6878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>Línea 1</w:t>
            </w:r>
            <w:r w:rsidR="00B443D7" w:rsidRPr="003D6878">
              <w:rPr>
                <w:lang w:val="es-ES"/>
              </w:rPr>
              <w:t>: La cuen</w:t>
            </w:r>
            <w:r w:rsidRPr="003D6878">
              <w:rPr>
                <w:lang w:val="es-ES"/>
              </w:rPr>
              <w:t>ta a la cual se le realizara la evaluación no existe.</w:t>
            </w:r>
            <w:r w:rsidR="00B443D7" w:rsidRPr="003D6878">
              <w:rPr>
                <w:lang w:val="es-ES"/>
              </w:rPr>
              <w:t xml:space="preserve"> </w:t>
            </w:r>
          </w:p>
          <w:p w:rsidR="00B443D7" w:rsidRPr="003D6878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>Línea 2: La cuen</w:t>
            </w:r>
            <w:r w:rsidR="003D6878">
              <w:rPr>
                <w:lang w:val="es-ES"/>
              </w:rPr>
              <w:t>ta a la cual se le realizara la evaluación se encuentra congelada</w:t>
            </w:r>
            <w:r w:rsidRPr="003D6878">
              <w:rPr>
                <w:lang w:val="es-ES"/>
              </w:rPr>
              <w:t>.</w:t>
            </w:r>
          </w:p>
          <w:p w:rsidR="00B443D7" w:rsidRPr="003D6878" w:rsidRDefault="00B443D7" w:rsidP="003D687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3D6878">
              <w:rPr>
                <w:lang w:val="es-ES"/>
              </w:rPr>
              <w:t>: La cuenta no es aprobada</w:t>
            </w:r>
            <w:r>
              <w:rPr>
                <w:lang w:val="es-ES"/>
              </w:rPr>
              <w:t>.</w:t>
            </w:r>
          </w:p>
        </w:tc>
      </w:tr>
    </w:tbl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982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40982" w:rsidRPr="00C562EF" w:rsidRDefault="00840982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CDU-E16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Operaciones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40982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todas las acciones que se dan dentro de la institución.</w:t>
            </w:r>
          </w:p>
        </w:tc>
      </w:tr>
      <w:tr w:rsidR="00840982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cuantificado de todas las acciones que se dan dentro de la empresa y quien las realiza.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CDU-E16, CDU-AN3.</w:t>
            </w:r>
          </w:p>
        </w:tc>
      </w:tr>
      <w:tr w:rsidR="00840982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realiza determinada acción.</w:t>
            </w:r>
          </w:p>
          <w:p w:rsidR="00840982" w:rsidRPr="00840982" w:rsidRDefault="00840982" w:rsidP="00840982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almacena determinada acción y quien la realizo.</w:t>
            </w:r>
          </w:p>
        </w:tc>
      </w:tr>
      <w:tr w:rsidR="00840982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>
              <w:rPr>
                <w:lang w:val="es-ES"/>
              </w:rPr>
              <w:t>El cliente no realiza ninguna acción</w:t>
            </w:r>
            <w:r w:rsidRPr="003D6878">
              <w:rPr>
                <w:lang w:val="es-ES"/>
              </w:rPr>
              <w:t xml:space="preserve">. </w:t>
            </w:r>
          </w:p>
          <w:p w:rsidR="00840982" w:rsidRPr="00840982" w:rsidRDefault="00840982" w:rsidP="0084098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2: </w:t>
            </w:r>
            <w:r>
              <w:rPr>
                <w:lang w:val="es-ES"/>
              </w:rPr>
              <w:t>No se almacena quien realizo determinada acción.</w:t>
            </w:r>
          </w:p>
        </w:tc>
      </w:tr>
    </w:tbl>
    <w:p w:rsidR="00840982" w:rsidRDefault="00840982" w:rsidP="00840982">
      <w:pPr>
        <w:rPr>
          <w:lang w:val="es-ES"/>
        </w:rPr>
      </w:pPr>
    </w:p>
    <w:p w:rsidR="00840982" w:rsidRDefault="00840982" w:rsidP="00B443D7">
      <w:pPr>
        <w:rPr>
          <w:lang w:val="es-ES"/>
        </w:rPr>
      </w:pPr>
    </w:p>
    <w:p w:rsidR="00840982" w:rsidRDefault="00840982" w:rsidP="00840982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982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40982" w:rsidRPr="00C562EF" w:rsidRDefault="00840982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CDU-E17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Solicitar Talonario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40982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nuevo talonario de cheques</w:t>
            </w:r>
          </w:p>
        </w:tc>
      </w:tr>
      <w:tr w:rsidR="00840982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requiere de un nuevo talonario de cheques para realizar diferentes transacciones con ellos.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CDU-E17, CDU-AN3.</w:t>
            </w:r>
          </w:p>
        </w:tc>
      </w:tr>
      <w:tr w:rsidR="00840982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talonario.</w:t>
            </w:r>
          </w:p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el número de cuenta asociado a dicho talonario.</w:t>
            </w:r>
          </w:p>
          <w:p w:rsidR="00840982" w:rsidRP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2717CE">
              <w:rPr>
                <w:lang w:val="es-ES"/>
              </w:rPr>
              <w:t>provee un nuevo talonario.</w:t>
            </w:r>
          </w:p>
        </w:tc>
      </w:tr>
      <w:tr w:rsidR="00840982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 w:rsidR="002717CE">
              <w:rPr>
                <w:lang w:val="es-ES"/>
              </w:rPr>
              <w:t>El cliente ya ha solicitado el número máximo de talonarios.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No hay talonarios en existencias.</w:t>
            </w:r>
          </w:p>
          <w:p w:rsidR="00840982" w:rsidRPr="002717CE" w:rsidRDefault="002717CE" w:rsidP="002717C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talonario no puede ser generado ya que la cuenta no es monetaria.</w:t>
            </w:r>
          </w:p>
        </w:tc>
      </w:tr>
    </w:tbl>
    <w:p w:rsidR="00840982" w:rsidRDefault="00840982" w:rsidP="00840982">
      <w:pPr>
        <w:rPr>
          <w:lang w:val="es-ES"/>
        </w:rPr>
      </w:pPr>
    </w:p>
    <w:p w:rsidR="002717CE" w:rsidRDefault="002717CE" w:rsidP="00840982">
      <w:pPr>
        <w:rPr>
          <w:lang w:val="es-ES"/>
        </w:rPr>
      </w:pPr>
    </w:p>
    <w:p w:rsidR="002717CE" w:rsidRDefault="002717CE" w:rsidP="002717C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7CE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717CE" w:rsidRPr="00C562EF" w:rsidRDefault="002717CE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CDU-E18</w:t>
            </w:r>
          </w:p>
        </w:tc>
      </w:tr>
      <w:tr w:rsidR="002717CE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717CE" w:rsidRPr="004D2F6E" w:rsidRDefault="002717C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Solicitar Préstamo</w:t>
            </w:r>
          </w:p>
        </w:tc>
      </w:tr>
      <w:tr w:rsidR="002717CE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717CE" w:rsidRPr="004D2F6E" w:rsidRDefault="002717C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2717CE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717CE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nuevo préstamo.</w:t>
            </w:r>
          </w:p>
        </w:tc>
      </w:tr>
      <w:tr w:rsidR="002717CE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requiere de un nuevo préstamo pagadero en cierta extensión de tiempo junto con sus intereses</w:t>
            </w:r>
          </w:p>
        </w:tc>
      </w:tr>
      <w:tr w:rsidR="002717CE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CDU-E18, CDU-AN3.</w:t>
            </w:r>
          </w:p>
        </w:tc>
      </w:tr>
      <w:tr w:rsidR="002717CE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préstamo.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el monto sobre el cual solicita el préstamo.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provee de la frecuencia de los pagos.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archiva la solicitud de préstamo.</w:t>
            </w:r>
          </w:p>
          <w:p w:rsidR="002717CE" w:rsidRPr="00840982" w:rsidRDefault="002717CE" w:rsidP="002717C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717CE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>
              <w:rPr>
                <w:lang w:val="es-ES"/>
              </w:rPr>
              <w:t>El cliente ya ha solicitado el número máximo de préstamos que su salario le puede proporcionar.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4: El cliente no provee de una frecuencia de pago valida.</w:t>
            </w:r>
          </w:p>
          <w:p w:rsidR="002717CE" w:rsidRP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El monto que el cliente requiere para el préstamo no es válido.</w:t>
            </w:r>
          </w:p>
        </w:tc>
      </w:tr>
    </w:tbl>
    <w:p w:rsidR="002717CE" w:rsidRDefault="002717CE" w:rsidP="002717CE">
      <w:pPr>
        <w:rPr>
          <w:lang w:val="es-ES"/>
        </w:rPr>
      </w:pPr>
    </w:p>
    <w:p w:rsidR="002717CE" w:rsidRDefault="002717CE" w:rsidP="00840982">
      <w:pPr>
        <w:rPr>
          <w:lang w:val="es-ES"/>
        </w:rPr>
      </w:pPr>
    </w:p>
    <w:p w:rsidR="00E6358B" w:rsidRDefault="00E6358B" w:rsidP="00E6358B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58B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6358B" w:rsidRPr="00C562EF" w:rsidRDefault="00E6358B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CDU-E19</w:t>
            </w:r>
          </w:p>
        </w:tc>
      </w:tr>
      <w:tr w:rsidR="00E6358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6358B" w:rsidRPr="004D2F6E" w:rsidRDefault="00E6358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 Estado de Cuenta</w:t>
            </w:r>
          </w:p>
        </w:tc>
      </w:tr>
      <w:tr w:rsidR="00E6358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6358B" w:rsidRPr="004D2F6E" w:rsidRDefault="00E6358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E6358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6358B" w:rsidRDefault="00E6358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6358B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6358B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Observar las diferentes transacciones que se han realizado en una cuenta.</w:t>
            </w:r>
          </w:p>
        </w:tc>
      </w:tr>
      <w:tr w:rsidR="00E6358B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6358B" w:rsidRDefault="00E6358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 w:rsidR="001D56BB">
              <w:rPr>
                <w:lang w:val="es-ES"/>
              </w:rPr>
              <w:t>observar las diferentes transacciones que se han dado en su cuenta en lapso de tiempo especificado</w:t>
            </w:r>
          </w:p>
        </w:tc>
      </w:tr>
      <w:tr w:rsidR="00E6358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6358B" w:rsidRDefault="00E6358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CDU-E19, CDU-AN3.</w:t>
            </w:r>
          </w:p>
        </w:tc>
      </w:tr>
      <w:tr w:rsidR="00E6358B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6358B" w:rsidRDefault="00E6358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E6358B" w:rsidRDefault="00E6358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ver su estado de cuenta.</w:t>
            </w:r>
          </w:p>
          <w:p w:rsidR="00E6358B" w:rsidRDefault="00E6358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</w:t>
            </w:r>
            <w:r w:rsidR="001D56BB">
              <w:rPr>
                <w:lang w:val="es-ES"/>
              </w:rPr>
              <w:t>nda el número de cuenta asociado</w:t>
            </w:r>
            <w:r>
              <w:rPr>
                <w:lang w:val="es-ES"/>
              </w:rPr>
              <w:t>.</w:t>
            </w:r>
          </w:p>
          <w:p w:rsidR="00E6358B" w:rsidRPr="00840982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provee un estado de cuenta</w:t>
            </w:r>
            <w:r w:rsidR="00E6358B">
              <w:rPr>
                <w:lang w:val="es-ES"/>
              </w:rPr>
              <w:t>.</w:t>
            </w:r>
          </w:p>
        </w:tc>
      </w:tr>
      <w:tr w:rsidR="00E6358B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6358B" w:rsidRDefault="001D56BB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E6358B" w:rsidRPr="003D6878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número de cuenta no existe</w:t>
            </w:r>
          </w:p>
          <w:p w:rsidR="00E6358B" w:rsidRPr="001D56BB" w:rsidRDefault="001D56BB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</w:t>
            </w:r>
            <w:r w:rsidR="00E6358B">
              <w:rPr>
                <w:lang w:val="es-ES"/>
              </w:rPr>
              <w:t>: No</w:t>
            </w:r>
            <w:r>
              <w:rPr>
                <w:lang w:val="es-ES"/>
              </w:rPr>
              <w:t xml:space="preserve"> se provee el estado de cuenta.</w:t>
            </w:r>
            <w:r w:rsidR="00E6358B">
              <w:rPr>
                <w:lang w:val="es-ES"/>
              </w:rPr>
              <w:t xml:space="preserve"> </w:t>
            </w:r>
          </w:p>
        </w:tc>
      </w:tr>
    </w:tbl>
    <w:p w:rsidR="00E6358B" w:rsidRDefault="00E6358B" w:rsidP="00E6358B">
      <w:pPr>
        <w:rPr>
          <w:lang w:val="es-ES"/>
        </w:rPr>
      </w:pPr>
    </w:p>
    <w:p w:rsidR="00E6358B" w:rsidRDefault="00E6358B" w:rsidP="00840982">
      <w:pPr>
        <w:rPr>
          <w:lang w:val="es-ES"/>
        </w:rPr>
      </w:pPr>
    </w:p>
    <w:p w:rsidR="001D56BB" w:rsidRDefault="001D56BB" w:rsidP="001D56BB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6BB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1D56BB" w:rsidRPr="00C562EF" w:rsidRDefault="001D56BB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CDU-E20</w:t>
            </w:r>
          </w:p>
        </w:tc>
      </w:tr>
      <w:tr w:rsid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1D56BB" w:rsidRPr="004D2F6E" w:rsidRDefault="001D56B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Canjear Puntos</w:t>
            </w:r>
          </w:p>
        </w:tc>
      </w:tr>
      <w:tr w:rsid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1D56BB" w:rsidRPr="004D2F6E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D56BB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bien o producto de una lista previamente establecida con los puntos acumulados de diferentes acciones.</w:t>
            </w:r>
          </w:p>
        </w:tc>
      </w:tr>
      <w:tr w:rsidR="001D56BB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canjea los puntos que ha acumulado debido a sus diferentes transacciones por un producto específico de la lista de productos.</w:t>
            </w:r>
          </w:p>
        </w:tc>
      </w:tr>
      <w:tr w:rsid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CDU-E20, CDU-AN3.</w:t>
            </w:r>
          </w:p>
        </w:tc>
      </w:tr>
      <w:tr w:rsidR="001D56BB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canjear sus puntos.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El cliente elige un producto a cambiar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debitan los puntos</w:t>
            </w:r>
          </w:p>
          <w:p w:rsidR="001D56BB" w:rsidRP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obtiene su premio.</w:t>
            </w:r>
          </w:p>
        </w:tc>
      </w:tr>
      <w:tr w:rsidR="001D56BB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1D56BB" w:rsidRDefault="001D56BB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Pr="003D6878">
              <w:rPr>
                <w:lang w:val="es-ES"/>
              </w:rPr>
              <w:t xml:space="preserve">: </w:t>
            </w:r>
            <w:r>
              <w:rPr>
                <w:lang w:val="es-ES"/>
              </w:rPr>
              <w:t>Los datos del cliente son erróneos.</w:t>
            </w:r>
          </w:p>
          <w:p w:rsidR="001D56BB" w:rsidRDefault="00006199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1D56BB">
              <w:rPr>
                <w:lang w:val="es-ES"/>
              </w:rPr>
              <w:t xml:space="preserve"> 4: El producto no esta en stock.</w:t>
            </w:r>
          </w:p>
          <w:p w:rsidR="001D56BB" w:rsidRDefault="00006199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El cliente no cuenta con puntos suficientes para obtener el premio.</w:t>
            </w:r>
          </w:p>
          <w:p w:rsidR="00006199" w:rsidRDefault="00006199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obtiene el premio.</w:t>
            </w:r>
          </w:p>
          <w:p w:rsidR="001D56BB" w:rsidRPr="00006199" w:rsidRDefault="001D56BB" w:rsidP="0000619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40982" w:rsidRDefault="00840982" w:rsidP="00B443D7">
      <w:pPr>
        <w:rPr>
          <w:lang w:val="es-ES"/>
        </w:rPr>
      </w:pPr>
    </w:p>
    <w:p w:rsidR="00B443D7" w:rsidRDefault="00B443D7" w:rsidP="008A4C07">
      <w:pPr>
        <w:rPr>
          <w:lang w:val="es-ES"/>
        </w:rPr>
      </w:pPr>
    </w:p>
    <w:p w:rsidR="00006199" w:rsidRDefault="00006199" w:rsidP="00006199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199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006199" w:rsidRPr="00C562EF" w:rsidRDefault="00006199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CDU-E21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006199" w:rsidRPr="004D2F6E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Asistir a servicio al Cliente</w:t>
            </w:r>
          </w:p>
        </w:tc>
      </w:tr>
      <w:tr w:rsidR="00006199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006199" w:rsidRPr="004D2F6E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Asistir a atención al cliente en cualquiera de las agencias con las que cuenta el banco.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se dirige a cualquier agencia de su preferencia y asiste a atención al cliente para resolver una gestión.</w:t>
            </w:r>
          </w:p>
        </w:tc>
      </w:tr>
      <w:tr w:rsidR="00006199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CDU-E21, CDU-AN3.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006199" w:rsidRDefault="00006199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la agencia</w:t>
            </w:r>
          </w:p>
          <w:p w:rsidR="00006199" w:rsidRP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006199" w:rsidRDefault="00006199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 xml:space="preserve">: </w:t>
            </w:r>
            <w:r>
              <w:rPr>
                <w:lang w:val="es-ES"/>
              </w:rPr>
              <w:t>La agencia se encuentra cerrada.</w:t>
            </w:r>
          </w:p>
          <w:p w:rsidR="00006199" w:rsidRDefault="00006199" w:rsidP="00006199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servicio de atención al cliente se encuentra deshabilitado</w:t>
            </w:r>
          </w:p>
          <w:p w:rsidR="00006199" w:rsidRPr="00006199" w:rsidRDefault="00006199" w:rsidP="0000619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06199" w:rsidRDefault="00006199" w:rsidP="008A4C07">
      <w:pPr>
        <w:rPr>
          <w:lang w:val="es-GT"/>
        </w:rPr>
      </w:pPr>
    </w:p>
    <w:p w:rsidR="00006199" w:rsidRDefault="00006199" w:rsidP="008A4C07">
      <w:pPr>
        <w:rPr>
          <w:lang w:val="es-GT"/>
        </w:rPr>
      </w:pPr>
    </w:p>
    <w:p w:rsidR="00006199" w:rsidRDefault="00006199" w:rsidP="008A4C07">
      <w:pPr>
        <w:rPr>
          <w:lang w:val="es-GT"/>
        </w:rPr>
      </w:pPr>
    </w:p>
    <w:p w:rsidR="00006199" w:rsidRDefault="00006199" w:rsidP="00006199">
      <w:pPr>
        <w:rPr>
          <w:lang w:val="es-ES"/>
        </w:rPr>
      </w:pPr>
    </w:p>
    <w:p w:rsidR="00006199" w:rsidRDefault="00006199" w:rsidP="00006199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199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006199" w:rsidRPr="00C562EF" w:rsidRDefault="00006199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CDU-E22</w:t>
            </w:r>
          </w:p>
        </w:tc>
      </w:tr>
      <w:tr w:rsidR="00006199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006199" w:rsidRPr="004D2F6E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Préstamo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006199" w:rsidRPr="004D2F6E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Propósito: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Determinar si un préstamo solicitado por un cliente de nómina cuenta con los requisitos necesarios.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examina la solicitud de un cliente de nomina para aceptar o rechazar su solicitud.</w:t>
            </w:r>
          </w:p>
        </w:tc>
      </w:tr>
      <w:tr w:rsidR="00006199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CDU-E22, CDU-AN4.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006199" w:rsidRP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obtiene las solicitudes</w:t>
            </w:r>
          </w:p>
          <w:p w:rsid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observa la solicitud.</w:t>
            </w:r>
          </w:p>
          <w:p w:rsid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aplica los rubros de aceptación del préstamo.</w:t>
            </w:r>
          </w:p>
          <w:p w:rsidR="00006199" w:rsidRP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aprueba un préstamo.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006199" w:rsidRDefault="00006199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>:</w:t>
            </w:r>
            <w:r w:rsidR="002D497C">
              <w:rPr>
                <w:lang w:val="es-ES"/>
              </w:rPr>
              <w:t xml:space="preserve"> El empleado no asiste a trabajar</w:t>
            </w:r>
            <w:r>
              <w:rPr>
                <w:lang w:val="es-ES"/>
              </w:rPr>
              <w:t>.</w:t>
            </w:r>
          </w:p>
          <w:p w:rsidR="00006199" w:rsidRDefault="00006199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2D497C">
              <w:rPr>
                <w:lang w:val="es-ES"/>
              </w:rPr>
              <w:t xml:space="preserve"> 2: La solicitud se extravía.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solicitud no cuenta con los rubros mínimos de aceptación.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Se rechaza el préstamo. </w:t>
            </w:r>
          </w:p>
          <w:p w:rsidR="00006199" w:rsidRPr="00006199" w:rsidRDefault="00006199" w:rsidP="00F83DC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06199" w:rsidRDefault="00006199" w:rsidP="008A4C07">
      <w:pPr>
        <w:rPr>
          <w:lang w:val="es-GT"/>
        </w:rPr>
      </w:pPr>
    </w:p>
    <w:p w:rsidR="002D497C" w:rsidRDefault="002D497C" w:rsidP="008A4C07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97C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D497C" w:rsidRPr="00C562EF" w:rsidRDefault="002D497C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CDU-E23</w:t>
            </w:r>
          </w:p>
        </w:tc>
      </w:tr>
      <w:tr w:rsidR="002D497C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D497C" w:rsidRPr="004D2F6E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Pagos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D497C" w:rsidRPr="004D2F6E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2D497C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el pago correspondiente a salarios de todos los empleados.</w:t>
            </w:r>
          </w:p>
        </w:tc>
      </w:tr>
      <w:tr w:rsidR="002D497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realizar pagos brinda el pago acordado con cada uno de los empleados inscritos a una nomina.</w:t>
            </w:r>
          </w:p>
        </w:tc>
      </w:tr>
      <w:tr w:rsidR="002D497C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CDU-E23, CDU-AN4.</w:t>
            </w:r>
          </w:p>
        </w:tc>
      </w:tr>
      <w:tr w:rsidR="002D497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empleado en la nómina.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establece el sueldo que se le va a cancelar al empleado de nomina.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que existan los fondos necesarios para realizar el pago correspondiente.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pago es realizado correctamente.</w:t>
            </w:r>
          </w:p>
          <w:p w:rsidR="002D497C" w:rsidRPr="002D497C" w:rsidRDefault="002D497C" w:rsidP="002D497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da una notificación de confirmación al beneficiario.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>:</w:t>
            </w:r>
            <w:r>
              <w:rPr>
                <w:lang w:val="es-ES"/>
              </w:rPr>
              <w:t xml:space="preserve"> El empleado no se encuentra en la nómina.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3: La cuenta no tiene fondos suficientes para realizar el pago a la cuenta del empleado.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D497C">
              <w:rPr>
                <w:lang w:val="es-ES"/>
              </w:rPr>
              <w:t>Línea 4: No se realiza el pago</w:t>
            </w:r>
          </w:p>
          <w:p w:rsidR="002D497C" w:rsidRP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No se crea una confirmación por medio de SMS</w:t>
            </w:r>
            <w:r w:rsidRPr="002D497C">
              <w:rPr>
                <w:lang w:val="es-ES"/>
              </w:rPr>
              <w:t xml:space="preserve">. </w:t>
            </w:r>
          </w:p>
          <w:p w:rsidR="002D497C" w:rsidRPr="00006199" w:rsidRDefault="002D497C" w:rsidP="00F83DC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D497C" w:rsidRDefault="002D497C" w:rsidP="008A4C07">
      <w:pPr>
        <w:rPr>
          <w:lang w:val="es-GT"/>
        </w:rPr>
      </w:pPr>
    </w:p>
    <w:p w:rsidR="002D497C" w:rsidRDefault="002D497C" w:rsidP="008A4C07">
      <w:pPr>
        <w:rPr>
          <w:lang w:val="es-GT"/>
        </w:rPr>
      </w:pPr>
    </w:p>
    <w:p w:rsidR="002D497C" w:rsidRDefault="002D497C" w:rsidP="002D497C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97C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D497C" w:rsidRPr="00C562EF" w:rsidRDefault="002D497C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CDU-E24</w:t>
            </w:r>
          </w:p>
        </w:tc>
      </w:tr>
      <w:tr w:rsidR="002D497C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D497C" w:rsidRPr="004D2F6E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 Solicitudes de Préstamo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D497C" w:rsidRPr="004D2F6E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2D497C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Observar los diferentes préstamos solicitados por los empleados de nómina.</w:t>
            </w:r>
          </w:p>
        </w:tc>
      </w:tr>
      <w:tr w:rsidR="002D497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solicita las solicitudes de préstamo de los empleados por nomina para determinar si estos son elegibles o no.</w:t>
            </w:r>
          </w:p>
        </w:tc>
      </w:tr>
      <w:tr w:rsidR="002D497C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CDU-E24, CDU-AN4.</w:t>
            </w:r>
          </w:p>
        </w:tc>
      </w:tr>
      <w:tr w:rsidR="002D497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asistencia al cliente</w:t>
            </w:r>
          </w:p>
          <w:p w:rsidR="002D497C" w:rsidRDefault="00FA132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un número de cuenta</w:t>
            </w:r>
          </w:p>
          <w:p w:rsidR="00FA1320" w:rsidRDefault="00FA132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asistente al cliente ingresa el número de cuenta.</w:t>
            </w:r>
          </w:p>
          <w:p w:rsidR="00FA1320" w:rsidRPr="002D497C" w:rsidRDefault="00FA132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observan las solicitudes de préstamo asociadas a un empleado de nómina.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A1320" w:rsidRDefault="00FA132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</w:t>
            </w:r>
            <w:r w:rsidR="002D497C" w:rsidRPr="00FA1320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número de cuenta no existe.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 xml:space="preserve">Línea 3: </w:t>
            </w:r>
            <w:r w:rsidR="00FA1320">
              <w:rPr>
                <w:lang w:val="es-ES"/>
              </w:rPr>
              <w:t>El número de cuenta no cuenta con ninguna solicitud de préstamo.</w:t>
            </w:r>
          </w:p>
          <w:p w:rsidR="00FA1320" w:rsidRPr="00FA1320" w:rsidRDefault="00FA132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se encuentra congelada.</w:t>
            </w:r>
          </w:p>
          <w:p w:rsidR="002D497C" w:rsidRPr="00FA1320" w:rsidRDefault="002D497C" w:rsidP="00FA13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D497C" w:rsidRPr="00006199" w:rsidRDefault="002D497C" w:rsidP="002D497C">
      <w:pPr>
        <w:rPr>
          <w:lang w:val="es-GT"/>
        </w:rPr>
      </w:pPr>
    </w:p>
    <w:p w:rsidR="002D497C" w:rsidRDefault="002D497C" w:rsidP="008A4C07">
      <w:pPr>
        <w:rPr>
          <w:lang w:val="es-GT"/>
        </w:rPr>
      </w:pPr>
    </w:p>
    <w:p w:rsidR="00FA1320" w:rsidRDefault="00FA1320" w:rsidP="00FA1320">
      <w:pPr>
        <w:rPr>
          <w:lang w:val="es-GT"/>
        </w:rPr>
      </w:pPr>
    </w:p>
    <w:p w:rsidR="00FA1320" w:rsidRDefault="00FA1320" w:rsidP="00FA1320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320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FA1320" w:rsidRPr="00C562EF" w:rsidRDefault="00FA1320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CDU-E25</w:t>
            </w:r>
          </w:p>
        </w:tc>
      </w:tr>
      <w:tr w:rsidR="00FA1320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FA1320" w:rsidRPr="004D2F6E" w:rsidRDefault="00492A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Sueldo</w:t>
            </w:r>
          </w:p>
        </w:tc>
      </w:tr>
      <w:tr w:rsidR="00FA132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FA1320" w:rsidRPr="004D2F6E" w:rsidRDefault="00FA132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FA1320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FA1320" w:rsidRDefault="00FA132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A132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Propósito:</w:t>
            </w:r>
          </w:p>
        </w:tc>
        <w:tc>
          <w:tcPr>
            <w:tcW w:w="4675" w:type="dxa"/>
          </w:tcPr>
          <w:p w:rsidR="00FA1320" w:rsidRDefault="00710936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Aumentar o disminuir el salario que devenga un empleado de nómina.</w:t>
            </w:r>
          </w:p>
        </w:tc>
      </w:tr>
      <w:tr w:rsidR="00FA132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FA1320" w:rsidRDefault="00710936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reduce o aumenta el salario que devenga un empleado de nómina para premiar su nivel de esfuerzo dentro de su compañía.</w:t>
            </w:r>
          </w:p>
        </w:tc>
      </w:tr>
      <w:tr w:rsidR="00FA1320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FA1320" w:rsidRDefault="00FA132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CDU-E25, CDU-AN4.</w:t>
            </w:r>
          </w:p>
        </w:tc>
      </w:tr>
      <w:tr w:rsidR="00FA1320" w:rsidRPr="001D56B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FA1320" w:rsidRDefault="00710936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cliente por nómina.</w:t>
            </w:r>
          </w:p>
          <w:p w:rsidR="00710936" w:rsidRDefault="00710936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 el salario que devenga actualmente.</w:t>
            </w:r>
          </w:p>
          <w:p w:rsidR="00710936" w:rsidRDefault="00710936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determina si se debe aumentar o disminuir el salario.</w:t>
            </w:r>
          </w:p>
          <w:p w:rsidR="00710936" w:rsidRPr="002D497C" w:rsidRDefault="00710936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modifica el salario.</w:t>
            </w:r>
          </w:p>
        </w:tc>
      </w:tr>
      <w:tr w:rsidR="00FA132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A1320" w:rsidRDefault="00710936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asociado a una nómina</w:t>
            </w:r>
            <w:r w:rsidR="00FA1320">
              <w:rPr>
                <w:lang w:val="es-ES"/>
              </w:rPr>
              <w:t>.</w:t>
            </w:r>
          </w:p>
          <w:p w:rsidR="00710936" w:rsidRDefault="00FA132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>Línea</w:t>
            </w:r>
            <w:r w:rsidR="00710936">
              <w:rPr>
                <w:lang w:val="es-ES"/>
              </w:rPr>
              <w:t xml:space="preserve"> 2</w:t>
            </w:r>
            <w:r w:rsidRPr="00FA1320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</w:t>
            </w:r>
            <w:r w:rsidR="00710936">
              <w:rPr>
                <w:lang w:val="es-ES"/>
              </w:rPr>
              <w:t xml:space="preserve"> salario devengado por un usuario no se encuentra en la base de datos.</w:t>
            </w:r>
          </w:p>
          <w:p w:rsidR="00FA1320" w:rsidRPr="00FA1320" w:rsidRDefault="00710936" w:rsidP="00710936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salario actual no sufre ninguna modificación.</w:t>
            </w:r>
            <w:r w:rsidR="00FA1320">
              <w:rPr>
                <w:lang w:val="es-ES"/>
              </w:rPr>
              <w:t xml:space="preserve"> </w:t>
            </w:r>
          </w:p>
        </w:tc>
      </w:tr>
    </w:tbl>
    <w:p w:rsidR="00FA1320" w:rsidRPr="00006199" w:rsidRDefault="00FA1320" w:rsidP="00FA1320">
      <w:pPr>
        <w:rPr>
          <w:lang w:val="es-GT"/>
        </w:rPr>
      </w:pPr>
    </w:p>
    <w:p w:rsidR="00FA1320" w:rsidRPr="00006199" w:rsidRDefault="00FA1320" w:rsidP="00FA1320">
      <w:pPr>
        <w:rPr>
          <w:lang w:val="es-GT"/>
        </w:rPr>
      </w:pPr>
    </w:p>
    <w:p w:rsidR="00B347BC" w:rsidRDefault="00B347BC" w:rsidP="00B347BC">
      <w:pPr>
        <w:rPr>
          <w:lang w:val="es-GT"/>
        </w:rPr>
      </w:pPr>
    </w:p>
    <w:p w:rsidR="00B347BC" w:rsidRDefault="00B347BC" w:rsidP="00B347BC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7BC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347BC" w:rsidRPr="00C562EF" w:rsidRDefault="00B347BC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CDU-E26</w:t>
            </w:r>
          </w:p>
        </w:tc>
      </w:tr>
      <w:tr w:rsidR="00B347BC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347BC" w:rsidRPr="004D2F6E" w:rsidRDefault="006E7C2E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Empleado</w:t>
            </w:r>
          </w:p>
        </w:tc>
      </w:tr>
      <w:tr w:rsidR="00B347B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347BC" w:rsidRPr="004D2F6E" w:rsidRDefault="00B347B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B347BC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347BC" w:rsidRDefault="00B347B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347B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347BC" w:rsidRDefault="006E7C2E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Borrar a un cliente de una nómina.</w:t>
            </w:r>
          </w:p>
        </w:tc>
      </w:tr>
      <w:tr w:rsidR="00B347B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347BC" w:rsidRDefault="00B347B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6E7C2E">
              <w:rPr>
                <w:lang w:val="es-ES"/>
              </w:rPr>
              <w:t xml:space="preserve"> empleado </w:t>
            </w:r>
            <w:r w:rsidR="00DC0688">
              <w:rPr>
                <w:lang w:val="es-ES"/>
              </w:rPr>
              <w:t>desea eliminar a un cliente que actualmente se encuentra en una nómina</w:t>
            </w:r>
            <w:r>
              <w:rPr>
                <w:lang w:val="es-ES"/>
              </w:rPr>
              <w:t>.</w:t>
            </w:r>
          </w:p>
        </w:tc>
      </w:tr>
      <w:tr w:rsidR="00B347BC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347BC" w:rsidRDefault="00B347B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CDU-E26, CDU-AN4.</w:t>
            </w:r>
          </w:p>
        </w:tc>
      </w:tr>
      <w:tr w:rsidR="00B347BC" w:rsidRPr="001D56B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347BC" w:rsidRDefault="00B347B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cliente por nómina.</w:t>
            </w:r>
          </w:p>
          <w:p w:rsidR="00B347BC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determina por qué será eliminado de la nómina</w:t>
            </w:r>
            <w:r w:rsidR="00B347BC" w:rsidRPr="00DC0688">
              <w:rPr>
                <w:lang w:val="es-ES"/>
              </w:rPr>
              <w:t>.</w:t>
            </w:r>
          </w:p>
          <w:p w:rsidR="00DC0688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da una descripción del porque es eliminado</w:t>
            </w:r>
          </w:p>
          <w:p w:rsidR="00B347BC" w:rsidRPr="00DC0688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elimina el cliente.</w:t>
            </w:r>
          </w:p>
        </w:tc>
      </w:tr>
      <w:tr w:rsidR="00B347B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B347BC" w:rsidRDefault="00B347B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asociado a una nómina.</w:t>
            </w:r>
          </w:p>
          <w:p w:rsidR="00B347BC" w:rsidRDefault="00B347B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>Línea</w:t>
            </w:r>
            <w:r>
              <w:rPr>
                <w:lang w:val="es-ES"/>
              </w:rPr>
              <w:t xml:space="preserve"> 2</w:t>
            </w:r>
            <w:r w:rsidRPr="00FA1320">
              <w:rPr>
                <w:lang w:val="es-ES"/>
              </w:rPr>
              <w:t xml:space="preserve">: </w:t>
            </w:r>
            <w:r w:rsidR="00DC0688">
              <w:rPr>
                <w:lang w:val="es-ES"/>
              </w:rPr>
              <w:t>El cliente no cuenta con consideraciones importantes como para dejar la nómina.</w:t>
            </w:r>
          </w:p>
          <w:p w:rsidR="00B347BC" w:rsidRDefault="00B347B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Línea 3: </w:t>
            </w:r>
            <w:r w:rsidR="00DC0688">
              <w:rPr>
                <w:lang w:val="es-ES"/>
              </w:rPr>
              <w:t>Se omite la descripción del por qué</w:t>
            </w:r>
            <w:r>
              <w:rPr>
                <w:lang w:val="es-ES"/>
              </w:rPr>
              <w:t xml:space="preserve">. </w:t>
            </w:r>
          </w:p>
          <w:p w:rsidR="00DC0688" w:rsidRPr="00DC0688" w:rsidRDefault="00DC0688" w:rsidP="00DC068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A1320" w:rsidRDefault="00FA1320" w:rsidP="008A4C07">
      <w:pPr>
        <w:rPr>
          <w:lang w:val="es-GT"/>
        </w:rPr>
      </w:pPr>
    </w:p>
    <w:p w:rsidR="00DC0688" w:rsidRDefault="00DC0688" w:rsidP="008A4C07">
      <w:pPr>
        <w:rPr>
          <w:lang w:val="es-GT"/>
        </w:rPr>
      </w:pPr>
    </w:p>
    <w:p w:rsidR="00DC0688" w:rsidRDefault="00DC0688" w:rsidP="00DC0688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0688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C0688" w:rsidRPr="00C562EF" w:rsidRDefault="00DC0688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CDU-E27</w:t>
            </w:r>
          </w:p>
        </w:tc>
      </w:tr>
      <w:tr w:rsidR="00DC0688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C0688" w:rsidRPr="004D2F6E" w:rsidRDefault="00DC0688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Agregar Empleado</w:t>
            </w:r>
          </w:p>
        </w:tc>
      </w:tr>
      <w:tr w:rsidR="00DC0688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C0688" w:rsidRPr="004D2F6E" w:rsidRDefault="00DC0688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DC0688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C0688" w:rsidRDefault="00DC0688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C0688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C0688" w:rsidRDefault="00DC0688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a un cliente a una nómina.</w:t>
            </w:r>
          </w:p>
        </w:tc>
      </w:tr>
      <w:tr w:rsidR="00DC0688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C0688" w:rsidRDefault="00DC0688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desea añadir a un cliente que actualmente se encuentra fuera de una nómina.</w:t>
            </w:r>
          </w:p>
        </w:tc>
      </w:tr>
      <w:tr w:rsidR="00DC0688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C0688" w:rsidRDefault="00DC0688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CDU-E27, CDU-AN4.</w:t>
            </w:r>
          </w:p>
        </w:tc>
      </w:tr>
      <w:tr w:rsidR="00DC0688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nombre del cliente.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nombre de la empresa.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la patente de la empresa.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busca la nómina.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llenan los datos del nuevo cliente.</w:t>
            </w:r>
          </w:p>
          <w:p w:rsidR="00DC0688" w:rsidRPr="00DC0688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agrega a la nómina.</w:t>
            </w:r>
          </w:p>
        </w:tc>
      </w:tr>
      <w:tr w:rsidR="00DC0688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C0688" w:rsidRDefault="00DC0688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>Línea</w:t>
            </w:r>
            <w:r>
              <w:rPr>
                <w:lang w:val="es-ES"/>
              </w:rPr>
              <w:t xml:space="preserve"> 2</w:t>
            </w:r>
            <w:r w:rsidRPr="00FA1320">
              <w:rPr>
                <w:lang w:val="es-ES"/>
              </w:rPr>
              <w:t xml:space="preserve">: </w:t>
            </w:r>
            <w:r>
              <w:rPr>
                <w:lang w:val="es-ES"/>
              </w:rPr>
              <w:t>La empresa no está registrada.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La empresa no cuenta con ninguna nómina.</w:t>
            </w:r>
          </w:p>
          <w:p w:rsidR="00DC0688" w:rsidRPr="00FA1320" w:rsidRDefault="00DC0688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6: El cliente ya se encuentra dentro de esta nómina. </w:t>
            </w:r>
          </w:p>
        </w:tc>
      </w:tr>
    </w:tbl>
    <w:p w:rsidR="00DC0688" w:rsidRDefault="00DC0688" w:rsidP="00DC0688">
      <w:pPr>
        <w:rPr>
          <w:lang w:val="es-GT"/>
        </w:rPr>
      </w:pPr>
    </w:p>
    <w:p w:rsidR="003271EB" w:rsidRDefault="003271EB" w:rsidP="00DC0688">
      <w:pPr>
        <w:rPr>
          <w:lang w:val="es-GT"/>
        </w:rPr>
      </w:pPr>
    </w:p>
    <w:p w:rsidR="003271EB" w:rsidRDefault="003271EB" w:rsidP="003271EB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1EB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3271EB" w:rsidRPr="00C562EF" w:rsidRDefault="003271EB" w:rsidP="003271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CDU-E28</w:t>
            </w:r>
          </w:p>
        </w:tc>
      </w:tr>
      <w:tr w:rsidR="003271EB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3271EB" w:rsidRPr="004D2F6E" w:rsidRDefault="003271E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Listado de Productos</w:t>
            </w:r>
          </w:p>
        </w:tc>
      </w:tr>
      <w:tr w:rsidR="003271E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3271EB" w:rsidRPr="004D2F6E" w:rsidRDefault="003271E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3271EB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3271EB" w:rsidRDefault="003271E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3271E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3271EB" w:rsidRDefault="00D634FD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a conocer la lista de productos disponibles para el canje de puntos.</w:t>
            </w:r>
          </w:p>
        </w:tc>
      </w:tr>
      <w:tr w:rsidR="003271E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3271EB" w:rsidRDefault="003271E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D634FD">
              <w:rPr>
                <w:lang w:val="es-ES"/>
              </w:rPr>
              <w:t xml:space="preserve"> gerente crea los cambios respectivos en la aplicación para que se muestren los productos actualizados</w:t>
            </w:r>
            <w:r>
              <w:rPr>
                <w:lang w:val="es-ES"/>
              </w:rPr>
              <w:t>.</w:t>
            </w:r>
          </w:p>
        </w:tc>
      </w:tr>
      <w:tr w:rsidR="003271E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3271EB" w:rsidRDefault="003271E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CDU-E28</w:t>
            </w:r>
            <w:r w:rsidR="0026126B">
              <w:rPr>
                <w:lang w:val="es-ES"/>
              </w:rPr>
              <w:t>, CDU-AN5</w:t>
            </w:r>
            <w:r>
              <w:rPr>
                <w:lang w:val="es-ES"/>
              </w:rPr>
              <w:t>.</w:t>
            </w:r>
          </w:p>
        </w:tc>
      </w:tr>
      <w:tr w:rsidR="003271E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Flujo Normal </w:t>
            </w:r>
          </w:p>
        </w:tc>
        <w:tc>
          <w:tcPr>
            <w:tcW w:w="4675" w:type="dxa"/>
          </w:tcPr>
          <w:p w:rsidR="003271EB" w:rsidRDefault="003271E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D634FD">
              <w:rPr>
                <w:lang w:val="es-ES"/>
              </w:rPr>
              <w:t>evalúan los diferentes productos para analizar el stock de cada uno.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una lista de productos actualizada de los productos disponibles del mes.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aprueba la lista.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sube la línea a la aplicación.</w:t>
            </w:r>
          </w:p>
          <w:p w:rsidR="003271EB" w:rsidRPr="00D634FD" w:rsidRDefault="003271EB" w:rsidP="00D6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271E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634FD" w:rsidRDefault="00D634FD" w:rsidP="00D634FD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3271EB">
              <w:rPr>
                <w:lang w:val="es-ES"/>
              </w:rPr>
              <w:t xml:space="preserve">: El </w:t>
            </w:r>
            <w:r>
              <w:rPr>
                <w:lang w:val="es-ES"/>
              </w:rPr>
              <w:t>gerente rechaza la lista.</w:t>
            </w:r>
          </w:p>
          <w:p w:rsidR="00D634FD" w:rsidRDefault="00D634FD" w:rsidP="00D634FD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No hay productos disponibles para ese mes.</w:t>
            </w:r>
          </w:p>
          <w:p w:rsidR="003271EB" w:rsidRPr="00D634FD" w:rsidRDefault="00D634FD" w:rsidP="00D634FD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El gerente no sube la lista.</w:t>
            </w:r>
            <w:r w:rsidR="003271EB" w:rsidRPr="00D634FD">
              <w:rPr>
                <w:lang w:val="es-ES"/>
              </w:rPr>
              <w:t xml:space="preserve"> </w:t>
            </w:r>
          </w:p>
        </w:tc>
      </w:tr>
    </w:tbl>
    <w:p w:rsidR="003271EB" w:rsidRPr="00006199" w:rsidRDefault="003271EB" w:rsidP="003271EB">
      <w:pPr>
        <w:rPr>
          <w:lang w:val="es-GT"/>
        </w:rPr>
      </w:pPr>
    </w:p>
    <w:p w:rsidR="003271EB" w:rsidRDefault="003271EB" w:rsidP="00DC0688">
      <w:pPr>
        <w:rPr>
          <w:lang w:val="es-GT"/>
        </w:rPr>
      </w:pPr>
    </w:p>
    <w:p w:rsidR="00D634FD" w:rsidRDefault="00D634FD" w:rsidP="00D634FD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4FD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634FD" w:rsidRPr="00C562EF" w:rsidRDefault="00D634FD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CDU-E29</w:t>
            </w:r>
          </w:p>
        </w:tc>
      </w:tr>
      <w:tr w:rsidR="00D634FD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634FD" w:rsidRPr="004D2F6E" w:rsidRDefault="00D634FD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Puntos</w:t>
            </w:r>
          </w:p>
        </w:tc>
      </w:tr>
      <w:tr w:rsidR="00D634FD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634FD" w:rsidRPr="004D2F6E" w:rsidRDefault="00D634FD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D634FD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634FD" w:rsidRDefault="00D634FD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634FD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634FD" w:rsidRDefault="00D634FD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los puntos de un usuario.</w:t>
            </w:r>
          </w:p>
        </w:tc>
      </w:tr>
      <w:tr w:rsidR="00D634FD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634FD" w:rsidRDefault="00D634FD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elimina los puntos de un usuario debido a que se ha excedido el tiempo funcional de los puntos por falta de uso.</w:t>
            </w:r>
          </w:p>
        </w:tc>
      </w:tr>
      <w:tr w:rsidR="00D634FD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634FD" w:rsidRDefault="00D634FD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CDU-E29, CDU-AN5.</w:t>
            </w:r>
          </w:p>
        </w:tc>
      </w:tr>
      <w:tr w:rsidR="00D634FD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número de registro del cliente.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que cuente con puntos.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la cantidad de días que tienen los puntos de validez.</w:t>
            </w:r>
          </w:p>
          <w:p w:rsidR="00D634FD" w:rsidRP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eliminan los puntos que sobrepasen los días de validez.</w:t>
            </w:r>
          </w:p>
        </w:tc>
      </w:tr>
      <w:tr w:rsidR="00D634FD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634FD" w:rsidRDefault="00D634FD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</w:t>
            </w:r>
            <w:r w:rsidR="00B66AF0">
              <w:rPr>
                <w:lang w:val="es-ES"/>
              </w:rPr>
              <w:t>El cliente no tiene punto</w:t>
            </w:r>
            <w:r>
              <w:rPr>
                <w:lang w:val="es-ES"/>
              </w:rPr>
              <w:t>s.</w:t>
            </w:r>
          </w:p>
          <w:p w:rsidR="00D634FD" w:rsidRPr="00D634FD" w:rsidRDefault="00D634FD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B66AF0">
              <w:rPr>
                <w:lang w:val="es-ES"/>
              </w:rPr>
              <w:t xml:space="preserve"> 4</w:t>
            </w:r>
            <w:r>
              <w:rPr>
                <w:lang w:val="es-ES"/>
              </w:rPr>
              <w:t xml:space="preserve">: </w:t>
            </w:r>
            <w:r w:rsidR="00B66AF0">
              <w:rPr>
                <w:lang w:val="es-ES"/>
              </w:rPr>
              <w:t>Los puntos no sobrepasan los días de validez</w:t>
            </w:r>
            <w:r>
              <w:rPr>
                <w:lang w:val="es-ES"/>
              </w:rPr>
              <w:t>.</w:t>
            </w:r>
            <w:r w:rsidRPr="00D634FD">
              <w:rPr>
                <w:lang w:val="es-ES"/>
              </w:rPr>
              <w:t xml:space="preserve"> </w:t>
            </w:r>
          </w:p>
        </w:tc>
      </w:tr>
    </w:tbl>
    <w:p w:rsidR="00D634FD" w:rsidRDefault="00D634FD" w:rsidP="00D634FD">
      <w:pPr>
        <w:rPr>
          <w:lang w:val="es-GT"/>
        </w:rPr>
      </w:pPr>
    </w:p>
    <w:p w:rsidR="00B66AF0" w:rsidRDefault="00B66AF0" w:rsidP="00D634FD">
      <w:pPr>
        <w:rPr>
          <w:lang w:val="es-GT"/>
        </w:rPr>
      </w:pPr>
    </w:p>
    <w:p w:rsidR="00B66AF0" w:rsidRDefault="00B66AF0" w:rsidP="00B66AF0">
      <w:pPr>
        <w:rPr>
          <w:lang w:val="es-GT"/>
        </w:rPr>
      </w:pPr>
    </w:p>
    <w:p w:rsidR="0009370B" w:rsidRDefault="0009370B" w:rsidP="00B66AF0">
      <w:pPr>
        <w:rPr>
          <w:lang w:val="es-GT"/>
        </w:rPr>
      </w:pPr>
    </w:p>
    <w:p w:rsidR="0009370B" w:rsidRDefault="0009370B" w:rsidP="00B66AF0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AF0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B66AF0" w:rsidRPr="00C562EF" w:rsidRDefault="00B66AF0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CDU-E30</w:t>
            </w:r>
          </w:p>
        </w:tc>
      </w:tr>
      <w:tr w:rsidR="00B66AF0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66AF0" w:rsidRPr="004D2F6E" w:rsidRDefault="00B66AF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Acumular Puntos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66AF0" w:rsidRPr="004D2F6E" w:rsidRDefault="00B66AF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B66AF0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Brindar puntos a un usuario.</w:t>
            </w:r>
          </w:p>
        </w:tc>
      </w:tr>
      <w:tr w:rsidR="00B66AF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 cada transacción valida que se realiza dentro de una cuenta de un usuario registrado se le sumaran cierta cantidad de puntos preferenciales.</w:t>
            </w:r>
          </w:p>
        </w:tc>
      </w:tr>
      <w:tr w:rsidR="00B66AF0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CDU-E30, CDU-AN5.</w:t>
            </w:r>
          </w:p>
        </w:tc>
      </w:tr>
      <w:tr w:rsidR="00B66AF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66AF0" w:rsidRDefault="00B66AF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número de registro del cliente.</w:t>
            </w:r>
          </w:p>
          <w:p w:rsidR="00B66AF0" w:rsidRDefault="00B66AF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que se haya realizado una transacción válida para aumento de puntos preferenciales.</w:t>
            </w:r>
          </w:p>
          <w:p w:rsidR="00B66AF0" w:rsidRDefault="00B66AF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determina la cantidad de puntos a brindar.</w:t>
            </w:r>
          </w:p>
          <w:p w:rsidR="00B66AF0" w:rsidRPr="00B66AF0" w:rsidRDefault="00B66AF0" w:rsidP="00B66AF0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le brindan esos puntos preferenciales al cliente.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B66AF0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B66AF0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transacción que realizo el cliente no es válida para aumento de puntos.</w:t>
            </w:r>
          </w:p>
          <w:p w:rsidR="00B66AF0" w:rsidRPr="00D634FD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No se brindan los puntos preferenciales.</w:t>
            </w:r>
            <w:r w:rsidRPr="00D634FD">
              <w:rPr>
                <w:lang w:val="es-ES"/>
              </w:rPr>
              <w:t xml:space="preserve"> </w:t>
            </w:r>
          </w:p>
        </w:tc>
      </w:tr>
    </w:tbl>
    <w:p w:rsidR="00B66AF0" w:rsidRPr="00006199" w:rsidRDefault="00B66AF0" w:rsidP="00D634FD">
      <w:pPr>
        <w:rPr>
          <w:lang w:val="es-GT"/>
        </w:rPr>
      </w:pPr>
    </w:p>
    <w:p w:rsidR="00D634FD" w:rsidRPr="00006199" w:rsidRDefault="00D634FD" w:rsidP="00DC0688">
      <w:pPr>
        <w:rPr>
          <w:lang w:val="es-GT"/>
        </w:rPr>
      </w:pPr>
    </w:p>
    <w:p w:rsidR="00B66AF0" w:rsidRDefault="00B66AF0" w:rsidP="00B66AF0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AF0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66AF0" w:rsidRPr="00C562EF" w:rsidRDefault="00B66AF0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</w:t>
            </w:r>
            <w:r w:rsidR="00D36DFB">
              <w:rPr>
                <w:lang w:val="es-ES"/>
              </w:rPr>
              <w:t>31</w:t>
            </w:r>
          </w:p>
        </w:tc>
      </w:tr>
      <w:tr w:rsidR="00B66AF0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66AF0" w:rsidRPr="004D2F6E" w:rsidRDefault="00D36DF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Fijar Intereses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66AF0" w:rsidRPr="004D2F6E" w:rsidRDefault="00B66AF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B66AF0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66AF0" w:rsidRDefault="00D36DF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Establecer los intereses que genera una cuenta de cierto tipo</w:t>
            </w:r>
            <w:r w:rsidR="00B66AF0">
              <w:rPr>
                <w:lang w:val="es-ES"/>
              </w:rPr>
              <w:t>.</w:t>
            </w:r>
          </w:p>
        </w:tc>
      </w:tr>
      <w:tr w:rsidR="00B66AF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66AF0" w:rsidRDefault="00D36DF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Determinación de cuantos intereses genera un tipo de cuenta especifico mensualmente sobre la cantidad de dinero que se encuentra dentro de dicha cuenta.</w:t>
            </w:r>
          </w:p>
        </w:tc>
      </w:tr>
      <w:tr w:rsidR="00B66AF0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66AF0" w:rsidRDefault="00D36DF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CDU-E31</w:t>
            </w:r>
            <w:r w:rsidR="00B66AF0">
              <w:rPr>
                <w:lang w:val="es-ES"/>
              </w:rPr>
              <w:t>, CDU-AN5.</w:t>
            </w:r>
          </w:p>
        </w:tc>
      </w:tr>
      <w:tr w:rsidR="00B66AF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36DFB" w:rsidRDefault="00D36DF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establece a qué tipo de cuenta se le fijara el interés.</w:t>
            </w:r>
          </w:p>
          <w:p w:rsidR="00D36DFB" w:rsidRDefault="00B66AF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Se</w:t>
            </w:r>
            <w:r w:rsidR="00D36DFB">
              <w:rPr>
                <w:lang w:val="es-ES"/>
              </w:rPr>
              <w:t xml:space="preserve"> propone una nueva tasa de interés para la cuenta.</w:t>
            </w:r>
          </w:p>
          <w:p w:rsidR="00D36DFB" w:rsidRDefault="00D36DF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aprueba la nueva tasa de interés.</w:t>
            </w:r>
          </w:p>
          <w:p w:rsidR="00B66AF0" w:rsidRPr="00D36DFB" w:rsidRDefault="00D36DFB" w:rsidP="00D36DF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cambio de la nueva tasa a la cuenta seleccionada.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D36DFB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1: </w:t>
            </w:r>
            <w:r w:rsidR="00D36DFB">
              <w:rPr>
                <w:lang w:val="es-ES"/>
              </w:rPr>
              <w:t>El tipo de cuenta seleccionado es monetario</w:t>
            </w:r>
            <w:r>
              <w:rPr>
                <w:lang w:val="es-ES"/>
              </w:rPr>
              <w:t>.</w:t>
            </w:r>
          </w:p>
          <w:p w:rsidR="00B66AF0" w:rsidRDefault="00D36DFB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tipo de cuenta seleccionado no existe.</w:t>
            </w:r>
          </w:p>
          <w:p w:rsidR="00B66AF0" w:rsidRDefault="00D36DFB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B66AF0">
              <w:rPr>
                <w:lang w:val="es-ES"/>
              </w:rPr>
              <w:t xml:space="preserve">: La </w:t>
            </w:r>
            <w:r>
              <w:rPr>
                <w:lang w:val="es-ES"/>
              </w:rPr>
              <w:t>nueva tasa de interés se rechaza.</w:t>
            </w:r>
          </w:p>
          <w:p w:rsidR="00B66AF0" w:rsidRPr="00D634FD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No se </w:t>
            </w:r>
            <w:r w:rsidR="00DF149A">
              <w:rPr>
                <w:lang w:val="es-ES"/>
              </w:rPr>
              <w:t>realiza el cambio de la nueva tasa de interés.</w:t>
            </w:r>
            <w:r w:rsidRPr="00D634FD">
              <w:rPr>
                <w:lang w:val="es-ES"/>
              </w:rPr>
              <w:t xml:space="preserve"> </w:t>
            </w:r>
          </w:p>
        </w:tc>
      </w:tr>
    </w:tbl>
    <w:p w:rsidR="00DC0688" w:rsidRDefault="00DC0688" w:rsidP="008A4C07">
      <w:pPr>
        <w:rPr>
          <w:lang w:val="es-GT"/>
        </w:rPr>
      </w:pPr>
    </w:p>
    <w:p w:rsidR="00FC144B" w:rsidRDefault="00FC144B" w:rsidP="008A4C07">
      <w:pPr>
        <w:rPr>
          <w:lang w:val="es-GT"/>
        </w:rPr>
      </w:pPr>
    </w:p>
    <w:p w:rsidR="00FC144B" w:rsidRDefault="00FC144B" w:rsidP="00FC144B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44B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FC144B" w:rsidRPr="00C562EF" w:rsidRDefault="00FC144B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CDU-E32</w:t>
            </w:r>
          </w:p>
        </w:tc>
      </w:tr>
      <w:tr w:rsidR="00FC144B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FC144B" w:rsidRPr="004D2F6E" w:rsidRDefault="00FC144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Préstamo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FC144B" w:rsidRPr="004D2F6E" w:rsidRDefault="00FC144B" w:rsidP="00FC1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FC144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Determinar si un préstamo solicitado por un cliente cuenta con los requisitos necesarios.</w:t>
            </w:r>
          </w:p>
        </w:tc>
      </w:tr>
      <w:tr w:rsidR="00FC144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examina la solicitud de un cliente para aceptar o rechazar su solicitud.</w:t>
            </w:r>
          </w:p>
        </w:tc>
      </w:tr>
      <w:tr w:rsidR="00FC144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CDU-E32, CDU-AN5.</w:t>
            </w:r>
          </w:p>
        </w:tc>
      </w:tr>
      <w:tr w:rsidR="00FC144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FC144B" w:rsidRPr="00006199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obtiene las solicitudes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observa la solicitud.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aplica los rubros de aceptación del préstamo.</w:t>
            </w:r>
          </w:p>
          <w:p w:rsidR="00FC144B" w:rsidRPr="00006199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aprueba un préstamo.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>:</w:t>
            </w:r>
            <w:r>
              <w:rPr>
                <w:lang w:val="es-ES"/>
              </w:rPr>
              <w:t xml:space="preserve"> El empleado no asiste a trabajar.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solicitud se extravía.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solicitud no cuenta con los rubros mínimos de aceptación.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Se rechaza el préstamo. </w:t>
            </w:r>
          </w:p>
          <w:p w:rsidR="00FC144B" w:rsidRPr="00006199" w:rsidRDefault="00FC144B" w:rsidP="00FC144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C144B" w:rsidRDefault="00FC144B" w:rsidP="00FC144B">
      <w:pPr>
        <w:rPr>
          <w:lang w:val="es-GT"/>
        </w:rPr>
      </w:pPr>
    </w:p>
    <w:p w:rsidR="0009370B" w:rsidRDefault="0009370B" w:rsidP="00FC144B">
      <w:pPr>
        <w:rPr>
          <w:lang w:val="es-GT"/>
        </w:rPr>
      </w:pPr>
    </w:p>
    <w:p w:rsidR="00FC144B" w:rsidRDefault="00FC144B" w:rsidP="00FC144B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44B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FC144B" w:rsidRPr="00C562EF" w:rsidRDefault="00FC144B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CDU-E33</w:t>
            </w:r>
          </w:p>
        </w:tc>
      </w:tr>
      <w:tr w:rsidR="00FC144B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FC144B" w:rsidRPr="004D2F6E" w:rsidRDefault="00FC144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Visualizar Informes/Operaciones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FC144B" w:rsidRPr="004D2F6E" w:rsidRDefault="00FC144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FC144B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FC144B" w:rsidRDefault="00FC144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FC144B" w:rsidRDefault="00FC144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Observar los diferentes movimientos que se han suscitado en una agencia.</w:t>
            </w:r>
          </w:p>
        </w:tc>
      </w:tr>
      <w:tr w:rsidR="00FC144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FC144B" w:rsidRDefault="00FC144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como parte de su trabajo debe observar informes distintos como el desempeño de los diferentes trabajadores, así como las operaciones que se están dando dentro de la agencia.</w:t>
            </w:r>
          </w:p>
        </w:tc>
      </w:tr>
      <w:tr w:rsidR="00FC144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FC144B" w:rsidRDefault="00FC144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CDU-E33, CDU-AN5.</w:t>
            </w:r>
          </w:p>
        </w:tc>
      </w:tr>
      <w:tr w:rsidR="00FC144B" w:rsidRPr="001D56B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FC144B" w:rsidRDefault="00FC144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decide cuál de los diferentes informes desea observar.</w:t>
            </w:r>
          </w:p>
          <w:p w:rsidR="00FC144B" w:rsidRDefault="00FC144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Selecciona de la lista de informes el informe de su elección.</w:t>
            </w:r>
          </w:p>
          <w:p w:rsidR="00FC144B" w:rsidRDefault="00FC144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Visualiza el informe.</w:t>
            </w:r>
          </w:p>
          <w:p w:rsidR="00FC144B" w:rsidRPr="00D36DFB" w:rsidRDefault="00FC144B" w:rsidP="00FC144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C144B" w:rsidRDefault="00FC144B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informe que decidió el gerente visualizar no existe.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informe que decidió el gerente visualizar no está terminado.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informe que decidió el gerente visualizar no está disponible.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No observa ningún informe.</w:t>
            </w:r>
          </w:p>
          <w:p w:rsidR="00FC144B" w:rsidRPr="00FC144B" w:rsidRDefault="00FC144B" w:rsidP="00FC1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C144B" w:rsidRPr="00006199" w:rsidRDefault="00FC144B" w:rsidP="00FC144B">
      <w:pPr>
        <w:rPr>
          <w:lang w:val="es-GT"/>
        </w:rPr>
      </w:pPr>
    </w:p>
    <w:p w:rsidR="00FC144B" w:rsidRPr="00006199" w:rsidRDefault="00FC144B" w:rsidP="008A4C07">
      <w:pPr>
        <w:rPr>
          <w:lang w:val="es-GT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de Clases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 adjunto*</w:t>
      </w:r>
    </w:p>
    <w:p w:rsidR="008A4C07" w:rsidRDefault="008A4C07" w:rsidP="008A4C07">
      <w:pPr>
        <w:rPr>
          <w:lang w:val="es-ES"/>
        </w:rPr>
      </w:pPr>
    </w:p>
    <w:p w:rsidR="00DC000A" w:rsidRDefault="00DC000A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Modelo Conceptual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 adjunto*</w:t>
      </w:r>
    </w:p>
    <w:p w:rsidR="008A4C07" w:rsidRDefault="008A4C07" w:rsidP="008A4C07">
      <w:pPr>
        <w:rPr>
          <w:lang w:val="es-ES"/>
        </w:rPr>
      </w:pPr>
    </w:p>
    <w:p w:rsidR="00DC000A" w:rsidRDefault="00DC000A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lastRenderedPageBreak/>
        <w:t>Diagrama Entidad-Relación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 adjunto*</w:t>
      </w:r>
    </w:p>
    <w:p w:rsidR="008A4C07" w:rsidRDefault="008A4C07" w:rsidP="008A4C07">
      <w:pPr>
        <w:rPr>
          <w:lang w:val="es-ES"/>
        </w:rPr>
      </w:pPr>
    </w:p>
    <w:p w:rsidR="00DC000A" w:rsidRDefault="00DC000A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de Gantt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 adjunto*</w:t>
      </w:r>
    </w:p>
    <w:p w:rsidR="00DC000A" w:rsidRDefault="00DC000A" w:rsidP="008B35DA">
      <w:pPr>
        <w:rPr>
          <w:lang w:val="es-ES"/>
        </w:rPr>
      </w:pPr>
    </w:p>
    <w:p w:rsidR="008B35DA" w:rsidRDefault="008B35DA" w:rsidP="008B35DA">
      <w:pPr>
        <w:pStyle w:val="Ttulo1"/>
        <w:rPr>
          <w:lang w:val="es-ES"/>
        </w:rPr>
      </w:pPr>
      <w:r>
        <w:rPr>
          <w:lang w:val="es-ES"/>
        </w:rPr>
        <w:t>Glosario</w:t>
      </w:r>
    </w:p>
    <w:p w:rsidR="008B35DA" w:rsidRDefault="008B35DA" w:rsidP="008B35DA">
      <w:pPr>
        <w:rPr>
          <w:lang w:val="es-ES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 w:rsidRPr="008B35DA">
        <w:rPr>
          <w:lang w:val="es-GT"/>
        </w:rPr>
        <w:t xml:space="preserve"> Software: Conjunto de programas y rutinas que permiten a la computado</w:t>
      </w:r>
      <w:r>
        <w:rPr>
          <w:lang w:val="es-GT"/>
        </w:rPr>
        <w:t>ra realizar determinadas tareas.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Bug: Problema en un programa de computador o sistema de software que desencadena un resultado indeseado.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>
        <w:rPr>
          <w:lang w:val="es-GT"/>
        </w:rPr>
        <w:t xml:space="preserve"> BanQuetzal</w:t>
      </w:r>
      <w:r w:rsidRPr="008B35DA">
        <w:rPr>
          <w:lang w:val="es-GT"/>
        </w:rPr>
        <w:t xml:space="preserve">: </w:t>
      </w:r>
      <w:r>
        <w:rPr>
          <w:lang w:val="es-GT"/>
        </w:rPr>
        <w:t>Empresa enfocada en la banca y sus diferentes aplicaciones</w:t>
      </w:r>
      <w:r w:rsidRPr="008B35DA">
        <w:rPr>
          <w:lang w:val="es-GT"/>
        </w:rPr>
        <w:t xml:space="preserve">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Proyecto de Software: Término utilizado en la ingeniería de software que cubre varios tipos de software, entre ellos el utilizado para la planificación de proyectos, manejo y control de presupuesto, asignación de recursos, software para colaboración.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ASP.NET: F</w:t>
      </w:r>
      <w:r w:rsidRPr="008B35DA">
        <w:rPr>
          <w:lang w:val="es-GT"/>
        </w:rPr>
        <w:t xml:space="preserve">ramework para aplicaciones web desarrollado y comercializado por Microsoft. Es usado por programadores y diseñadores para construir sitios web dinámicos, aplicaciones web y servicios web XML.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JAVA: </w:t>
      </w:r>
      <w:r w:rsidRPr="008B35DA">
        <w:rPr>
          <w:lang w:val="es-GT"/>
        </w:rPr>
        <w:t>lenguaje de programación de propósito general, concurrente, orientado a objetos</w:t>
      </w:r>
      <w:r>
        <w:rPr>
          <w:lang w:val="es-GT"/>
        </w:rPr>
        <w:t>.</w:t>
      </w: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Maria DB: </w:t>
      </w:r>
      <w:r w:rsidRPr="008B35DA">
        <w:rPr>
          <w:lang w:val="es-GT"/>
        </w:rPr>
        <w:t>Maria</w:t>
      </w:r>
      <w:r w:rsidR="001111CC">
        <w:rPr>
          <w:lang w:val="es-GT"/>
        </w:rPr>
        <w:t xml:space="preserve"> </w:t>
      </w:r>
      <w:r w:rsidRPr="008B35DA">
        <w:rPr>
          <w:lang w:val="es-GT"/>
        </w:rPr>
        <w:t xml:space="preserve">DB es un sistema de gestión de bases de datos derivado de MySQL con licencia GPL. Está desarrollado por Michael </w:t>
      </w:r>
      <w:r w:rsidR="001111CC">
        <w:rPr>
          <w:lang w:val="es-GT"/>
        </w:rPr>
        <w:t>Widenius</w:t>
      </w:r>
      <w:r w:rsidRPr="008B35DA">
        <w:rPr>
          <w:lang w:val="es-GT"/>
        </w:rPr>
        <w:t xml:space="preserve"> y la comunidad de desarrolladores de software libre</w:t>
      </w:r>
      <w:r>
        <w:rPr>
          <w:lang w:val="es-GT"/>
        </w:rPr>
        <w:t>.</w:t>
      </w:r>
    </w:p>
    <w:p w:rsidR="001111CC" w:rsidRPr="008B35DA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lastRenderedPageBreak/>
        <w:sym w:font="Symbol" w:char="F0B7"/>
      </w:r>
      <w:r w:rsidRPr="008B35DA">
        <w:rPr>
          <w:lang w:val="es-GT"/>
        </w:rPr>
        <w:t xml:space="preserve"> Aplicación Web: Se denomina aplicación web a aquellas herramientas que los usuarios pueden utilizar accediendo a un servidor web a través de Internet o de una intranet mediante un navegador.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Framework: Es un esquema para el desarrollo y/o la implementación de una aplicación. </w:t>
      </w:r>
    </w:p>
    <w:p w:rsidR="001111CC" w:rsidRPr="00C562EF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Base de Datos: Es un conjunto de programas que permiten el almacenamiento, modificación y extracción de la información en una base de datos, además de proporcionar herramientas para añadir, borrar, modificar y analizar los datos.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Base de datos Relacional: La base de datos relacional es un tipo de base de datos que cumple con el modelo relacional.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Developer: El desarrollador de software es un programador o una compañía que se dedica a uno o más aspectos del proceso de desarrollo de software.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Tester</w:t>
      </w:r>
      <w:bookmarkStart w:id="0" w:name="_GoBack"/>
      <w:bookmarkEnd w:id="0"/>
      <w:r w:rsidRPr="008B35DA">
        <w:rPr>
          <w:lang w:val="es-GT"/>
        </w:rPr>
        <w:t xml:space="preserve">: Persona encargada de evaluar el correcto funcionamiento de una aplicación. </w:t>
      </w:r>
    </w:p>
    <w:p w:rsidR="001111CC" w:rsidRDefault="001111CC" w:rsidP="008B35DA">
      <w:pPr>
        <w:rPr>
          <w:lang w:val="es-GT"/>
        </w:rPr>
      </w:pPr>
    </w:p>
    <w:p w:rsidR="008B35DA" w:rsidRPr="008B35DA" w:rsidRDefault="008B35DA" w:rsidP="008B35DA">
      <w:pPr>
        <w:rPr>
          <w:lang w:val="es-ES"/>
        </w:rPr>
      </w:pPr>
      <w:r>
        <w:sym w:font="Symbol" w:char="F0B7"/>
      </w:r>
      <w:r w:rsidRPr="008B35DA">
        <w:rPr>
          <w:lang w:val="es-GT"/>
        </w:rPr>
        <w:t xml:space="preserve"> Encriptación: técnicas de cifrado o codificado destinadas a alterar las representaciones lingüísticas de ciertos mensajes con el fin de hacerlos ininteligibles</w:t>
      </w:r>
    </w:p>
    <w:sectPr w:rsidR="008B35DA" w:rsidRPr="008B35DA" w:rsidSect="004763E1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C4D5B"/>
    <w:multiLevelType w:val="hybridMultilevel"/>
    <w:tmpl w:val="D59EA6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48C3"/>
    <w:multiLevelType w:val="hybridMultilevel"/>
    <w:tmpl w:val="5E8ED9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2869"/>
    <w:multiLevelType w:val="hybridMultilevel"/>
    <w:tmpl w:val="ECA4F5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3024"/>
    <w:multiLevelType w:val="hybridMultilevel"/>
    <w:tmpl w:val="EB4C79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677E7"/>
    <w:multiLevelType w:val="hybridMultilevel"/>
    <w:tmpl w:val="6262B9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30A4A"/>
    <w:multiLevelType w:val="hybridMultilevel"/>
    <w:tmpl w:val="F2C29E2E"/>
    <w:lvl w:ilvl="0" w:tplc="10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4"/>
  </w:num>
  <w:num w:numId="15">
    <w:abstractNumId w:val="3"/>
  </w:num>
  <w:num w:numId="16">
    <w:abstractNumId w:val="5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C7"/>
    <w:rsid w:val="00006199"/>
    <w:rsid w:val="0009370B"/>
    <w:rsid w:val="000E72EE"/>
    <w:rsid w:val="001111CC"/>
    <w:rsid w:val="00112A15"/>
    <w:rsid w:val="001372B2"/>
    <w:rsid w:val="00194C64"/>
    <w:rsid w:val="001C0941"/>
    <w:rsid w:val="001D56BB"/>
    <w:rsid w:val="001E46C7"/>
    <w:rsid w:val="002455C7"/>
    <w:rsid w:val="00257592"/>
    <w:rsid w:val="0026126B"/>
    <w:rsid w:val="002717CE"/>
    <w:rsid w:val="002A1452"/>
    <w:rsid w:val="002B6F3E"/>
    <w:rsid w:val="002D497C"/>
    <w:rsid w:val="003271EB"/>
    <w:rsid w:val="003A2FA0"/>
    <w:rsid w:val="003C69EC"/>
    <w:rsid w:val="003D6878"/>
    <w:rsid w:val="003E5EE8"/>
    <w:rsid w:val="00414C26"/>
    <w:rsid w:val="00460041"/>
    <w:rsid w:val="004763E1"/>
    <w:rsid w:val="00492A99"/>
    <w:rsid w:val="004D2F6E"/>
    <w:rsid w:val="0052504C"/>
    <w:rsid w:val="00544E72"/>
    <w:rsid w:val="005C02A7"/>
    <w:rsid w:val="0066545C"/>
    <w:rsid w:val="006E7C2E"/>
    <w:rsid w:val="00710936"/>
    <w:rsid w:val="00797109"/>
    <w:rsid w:val="00840982"/>
    <w:rsid w:val="008A4C07"/>
    <w:rsid w:val="008B35DA"/>
    <w:rsid w:val="008F0EC3"/>
    <w:rsid w:val="008F4163"/>
    <w:rsid w:val="0093546E"/>
    <w:rsid w:val="009A7A9F"/>
    <w:rsid w:val="00A10E2C"/>
    <w:rsid w:val="00A65B93"/>
    <w:rsid w:val="00A71866"/>
    <w:rsid w:val="00A7295B"/>
    <w:rsid w:val="00B347BC"/>
    <w:rsid w:val="00B443D7"/>
    <w:rsid w:val="00B66AF0"/>
    <w:rsid w:val="00BA5B85"/>
    <w:rsid w:val="00BC6D39"/>
    <w:rsid w:val="00C25F7A"/>
    <w:rsid w:val="00C562EF"/>
    <w:rsid w:val="00CE00A0"/>
    <w:rsid w:val="00D103B8"/>
    <w:rsid w:val="00D20B32"/>
    <w:rsid w:val="00D36DFB"/>
    <w:rsid w:val="00D634FD"/>
    <w:rsid w:val="00D702AE"/>
    <w:rsid w:val="00DC000A"/>
    <w:rsid w:val="00DC00D4"/>
    <w:rsid w:val="00DC0688"/>
    <w:rsid w:val="00DF149A"/>
    <w:rsid w:val="00E021A0"/>
    <w:rsid w:val="00E6358B"/>
    <w:rsid w:val="00EE56AC"/>
    <w:rsid w:val="00F83DCB"/>
    <w:rsid w:val="00FA1320"/>
    <w:rsid w:val="00FC144B"/>
    <w:rsid w:val="00F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5367B-A55C-4B87-85E5-EB0C6891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3">
    <w:name w:val="Grid Table 3"/>
    <w:basedOn w:val="Tablanormal"/>
    <w:uiPriority w:val="48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C562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C562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7concolores">
    <w:name w:val="Grid Table 7 Colorful"/>
    <w:basedOn w:val="Tablanormal"/>
    <w:uiPriority w:val="52"/>
    <w:rsid w:val="00C56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C56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F83D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47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beth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16 de junio 2017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1801</TotalTime>
  <Pages>30</Pages>
  <Words>5597</Words>
  <Characters>30785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BanQuetzal</vt:lpstr>
    </vt:vector>
  </TitlesOfParts>
  <Company>201610657</Company>
  <LinksUpToDate>false</LinksUpToDate>
  <CharactersWithSpaces>36310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BanQuetzal</dc:title>
  <dc:subject>Proyecto introducción a la programación y computación 2</dc:subject>
  <dc:creator>sergio alejandro silva roldán</dc:creator>
  <cp:keywords/>
  <cp:lastModifiedBy>Elizabeth</cp:lastModifiedBy>
  <cp:revision>36</cp:revision>
  <cp:lastPrinted>2017-06-16T19:43:00Z</cp:lastPrinted>
  <dcterms:created xsi:type="dcterms:W3CDTF">2017-06-13T23:09:00Z</dcterms:created>
  <dcterms:modified xsi:type="dcterms:W3CDTF">2017-06-16T19:43:00Z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